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leGrid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14:paraId="23EA2C4B" w14:textId="77777777" w:rsidTr="00B7520C">
            <w:tc>
              <w:tcPr>
                <w:tcW w:w="7054" w:type="dxa"/>
              </w:tcPr>
              <w:p w14:paraId="34B7C82D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14:paraId="09873ADF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14:paraId="3EF91316" w14:textId="77777777" w:rsidTr="00B7520C">
            <w:tc>
              <w:tcPr>
                <w:tcW w:w="7054" w:type="dxa"/>
              </w:tcPr>
              <w:p w14:paraId="6D5CBE24" w14:textId="3B633489" w:rsidR="003B21D4" w:rsidRPr="003B21D4" w:rsidRDefault="00CB106D" w:rsidP="003B21D4">
                <w:pPr>
                  <w:pStyle w:val="NoSpacing"/>
                  <w:rPr>
                    <w:lang w:eastAsia="en-US"/>
                  </w:rPr>
                </w:pPr>
                <w:r>
                  <w:rPr>
                    <w:lang w:eastAsia="en-US"/>
                  </w:rPr>
                  <w:t>Bent Becker</w:t>
                </w:r>
                <w:r>
                  <w:rPr>
                    <w:lang w:eastAsia="en-US"/>
                  </w:rPr>
                  <w:br/>
                  <w:t>Tim Klompmaker</w:t>
                </w:r>
                <w:r>
                  <w:rPr>
                    <w:lang w:eastAsia="en-US"/>
                  </w:rPr>
                  <w:br/>
                  <w:t>Tim Spitters</w:t>
                </w:r>
              </w:p>
            </w:tc>
            <w:tc>
              <w:tcPr>
                <w:tcW w:w="2234" w:type="dxa"/>
              </w:tcPr>
              <w:p w14:paraId="19F74AB0" w14:textId="77777777"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0202AF" w14:paraId="557E4BCD" w14:textId="77777777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45E01F7" w14:textId="77777777"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28B39EB7" wp14:editId="0DDC88A8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14:paraId="4762563B" w14:textId="77777777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92EE70A" w14:textId="77777777" w:rsidR="000202AF" w:rsidRDefault="003155AA" w:rsidP="005F278E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Technisch ontwerp</w:t>
                    </w:r>
                  </w:p>
                </w:sdtContent>
              </w:sdt>
            </w:tc>
          </w:tr>
          <w:tr w:rsidR="000202AF" w14:paraId="7900ACF6" w14:textId="77777777" w:rsidTr="000202AF">
            <w:tc>
              <w:tcPr>
                <w:tcW w:w="7442" w:type="dxa"/>
              </w:tcPr>
              <w:p w14:paraId="2292E8FB" w14:textId="5BB7C89A" w:rsidR="000202AF" w:rsidRPr="000202AF" w:rsidRDefault="0070309F" w:rsidP="000202AF">
                <w:pPr>
                  <w:rPr>
                    <w:i/>
                    <w:sz w:val="28"/>
                    <w:szCs w:val="28"/>
                  </w:rPr>
                </w:pPr>
                <w:proofErr w:type="spellStart"/>
                <w:r>
                  <w:rPr>
                    <w:i/>
                    <w:sz w:val="28"/>
                    <w:szCs w:val="28"/>
                  </w:rPr>
                  <w:t>Mathy</w:t>
                </w:r>
                <w:proofErr w:type="spellEnd"/>
                <w:r>
                  <w:rPr>
                    <w:i/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i/>
                    <w:sz w:val="28"/>
                    <w:szCs w:val="28"/>
                  </w:rPr>
                  <w:t>Knaapen</w:t>
                </w:r>
                <w:proofErr w:type="spellEnd"/>
                <w:r>
                  <w:rPr>
                    <w:i/>
                    <w:sz w:val="28"/>
                    <w:szCs w:val="28"/>
                  </w:rPr>
                  <w:t xml:space="preserve"> – Technische dienstverlening</w:t>
                </w:r>
              </w:p>
            </w:tc>
          </w:tr>
        </w:tbl>
        <w:p w14:paraId="29F85A05" w14:textId="77777777"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14:paraId="37A24703" w14:textId="77777777" w:rsidR="00171C89" w:rsidRDefault="00171C89" w:rsidP="00576C56">
      <w:pPr>
        <w:rPr>
          <w:rFonts w:ascii="Arial" w:hAnsi="Arial" w:cs="Arial"/>
        </w:rPr>
      </w:pPr>
    </w:p>
    <w:p w14:paraId="678B05B8" w14:textId="77777777" w:rsidR="0066776B" w:rsidRDefault="0066776B" w:rsidP="00576C56">
      <w:pPr>
        <w:rPr>
          <w:rFonts w:ascii="Arial" w:hAnsi="Arial" w:cs="Arial"/>
        </w:rPr>
      </w:pPr>
    </w:p>
    <w:p w14:paraId="2D56F3E0" w14:textId="77777777" w:rsidR="000219CD" w:rsidRDefault="000219CD" w:rsidP="0056529E">
      <w:pPr>
        <w:rPr>
          <w:rFonts w:ascii="Arial" w:hAnsi="Arial" w:cs="Arial"/>
        </w:rPr>
      </w:pPr>
    </w:p>
    <w:p w14:paraId="7662FAF1" w14:textId="77777777" w:rsidR="000219CD" w:rsidRDefault="000219CD" w:rsidP="0056529E">
      <w:pPr>
        <w:rPr>
          <w:rFonts w:ascii="Arial" w:hAnsi="Arial" w:cs="Arial"/>
        </w:rPr>
      </w:pPr>
    </w:p>
    <w:p w14:paraId="52F38CB9" w14:textId="77777777" w:rsidR="000219CD" w:rsidRDefault="000219CD" w:rsidP="0056529E">
      <w:pPr>
        <w:rPr>
          <w:rFonts w:ascii="Arial" w:hAnsi="Arial" w:cs="Arial"/>
        </w:rPr>
      </w:pPr>
    </w:p>
    <w:p w14:paraId="60A922BF" w14:textId="77777777" w:rsidR="000219CD" w:rsidRDefault="000219CD" w:rsidP="0056529E">
      <w:pPr>
        <w:rPr>
          <w:rFonts w:ascii="Arial" w:hAnsi="Arial" w:cs="Arial"/>
        </w:rPr>
      </w:pPr>
    </w:p>
    <w:p w14:paraId="460FDB0E" w14:textId="77777777" w:rsidR="000219CD" w:rsidRDefault="000219CD" w:rsidP="0056529E">
      <w:pPr>
        <w:rPr>
          <w:rFonts w:ascii="Arial" w:hAnsi="Arial" w:cs="Arial"/>
        </w:rPr>
      </w:pPr>
    </w:p>
    <w:p w14:paraId="44DFC4EF" w14:textId="77777777" w:rsidR="000219CD" w:rsidRDefault="000219CD" w:rsidP="0056529E">
      <w:pPr>
        <w:rPr>
          <w:rFonts w:ascii="Arial" w:hAnsi="Arial" w:cs="Arial"/>
        </w:rPr>
      </w:pPr>
    </w:p>
    <w:p w14:paraId="358C72ED" w14:textId="77777777" w:rsidR="000219CD" w:rsidRDefault="000219CD" w:rsidP="0056529E">
      <w:pPr>
        <w:rPr>
          <w:rFonts w:ascii="Arial" w:hAnsi="Arial" w:cs="Arial"/>
        </w:rPr>
      </w:pPr>
    </w:p>
    <w:p w14:paraId="71E94067" w14:textId="77777777" w:rsidR="000219CD" w:rsidRDefault="000219CD" w:rsidP="0056529E">
      <w:pPr>
        <w:rPr>
          <w:rFonts w:ascii="Arial" w:hAnsi="Arial" w:cs="Arial"/>
        </w:rPr>
      </w:pPr>
    </w:p>
    <w:p w14:paraId="0DEF3F9F" w14:textId="77777777" w:rsidR="000219CD" w:rsidRDefault="000219CD" w:rsidP="0056529E">
      <w:pPr>
        <w:rPr>
          <w:rFonts w:ascii="Arial" w:hAnsi="Arial" w:cs="Arial"/>
        </w:rPr>
      </w:pPr>
    </w:p>
    <w:p w14:paraId="79D6F444" w14:textId="77777777" w:rsidR="000219CD" w:rsidRDefault="000219CD" w:rsidP="0056529E">
      <w:pPr>
        <w:rPr>
          <w:rFonts w:ascii="Arial" w:hAnsi="Arial" w:cs="Arial"/>
        </w:rPr>
      </w:pPr>
    </w:p>
    <w:p w14:paraId="48781E8D" w14:textId="77777777" w:rsidR="000219CD" w:rsidRDefault="000219CD" w:rsidP="0056529E">
      <w:pPr>
        <w:rPr>
          <w:rFonts w:ascii="Arial" w:hAnsi="Arial" w:cs="Arial"/>
        </w:rPr>
      </w:pPr>
    </w:p>
    <w:p w14:paraId="7A5AFABF" w14:textId="77777777" w:rsidR="000219CD" w:rsidRDefault="000219CD" w:rsidP="0056529E">
      <w:pPr>
        <w:rPr>
          <w:rFonts w:ascii="Arial" w:hAnsi="Arial" w:cs="Arial"/>
        </w:rPr>
      </w:pPr>
    </w:p>
    <w:p w14:paraId="66A07943" w14:textId="77777777" w:rsidR="000219CD" w:rsidRDefault="000219CD" w:rsidP="0056529E">
      <w:pPr>
        <w:rPr>
          <w:rFonts w:ascii="Arial" w:hAnsi="Arial" w:cs="Arial"/>
        </w:rPr>
      </w:pPr>
    </w:p>
    <w:p w14:paraId="2EAA1333" w14:textId="77777777" w:rsidR="000219CD" w:rsidRDefault="000219CD" w:rsidP="0056529E">
      <w:pPr>
        <w:rPr>
          <w:rFonts w:ascii="Arial" w:hAnsi="Arial" w:cs="Arial"/>
        </w:rPr>
      </w:pPr>
    </w:p>
    <w:p w14:paraId="5C3DFF6A" w14:textId="77777777" w:rsidR="000219CD" w:rsidRDefault="000219CD" w:rsidP="0056529E">
      <w:pPr>
        <w:rPr>
          <w:rFonts w:ascii="Arial" w:hAnsi="Arial" w:cs="Arial"/>
        </w:rPr>
      </w:pPr>
    </w:p>
    <w:p w14:paraId="2E11AC19" w14:textId="77777777" w:rsidR="000219CD" w:rsidRDefault="000219CD" w:rsidP="0056529E">
      <w:pPr>
        <w:rPr>
          <w:rFonts w:ascii="Arial" w:hAnsi="Arial" w:cs="Arial"/>
        </w:rPr>
      </w:pPr>
    </w:p>
    <w:p w14:paraId="6EB280CC" w14:textId="77777777" w:rsidR="000219CD" w:rsidRDefault="000219CD" w:rsidP="0056529E">
      <w:pPr>
        <w:rPr>
          <w:rFonts w:ascii="Arial" w:hAnsi="Arial" w:cs="Arial"/>
        </w:rPr>
      </w:pPr>
    </w:p>
    <w:p w14:paraId="227EECFC" w14:textId="77777777" w:rsidR="000219CD" w:rsidRDefault="000219CD" w:rsidP="0056529E">
      <w:pPr>
        <w:rPr>
          <w:rFonts w:ascii="Arial" w:hAnsi="Arial" w:cs="Arial"/>
        </w:rPr>
      </w:pPr>
    </w:p>
    <w:p w14:paraId="5B67568F" w14:textId="57F24491" w:rsidR="00C40CE8" w:rsidRDefault="000219CD" w:rsidP="0056529E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3D545C" wp14:editId="4CCCA6CA">
            <wp:simplePos x="0" y="0"/>
            <wp:positionH relativeFrom="margin">
              <wp:posOffset>1215390</wp:posOffset>
            </wp:positionH>
            <wp:positionV relativeFrom="margin">
              <wp:posOffset>4610100</wp:posOffset>
            </wp:positionV>
            <wp:extent cx="3329940" cy="3329940"/>
            <wp:effectExtent l="0" t="0" r="0" b="0"/>
            <wp:wrapSquare wrapText="bothSides"/>
            <wp:docPr id="1" name="Afbeelding 1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Ic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708950" w14:textId="77777777"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14:paraId="465081FA" w14:textId="77777777" w:rsidR="00124288" w:rsidRDefault="000B21DE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482" w:history="1">
            <w:r w:rsidR="00124288" w:rsidRPr="005F34B4">
              <w:rPr>
                <w:rStyle w:val="Hyperlink"/>
                <w:noProof/>
              </w:rPr>
              <w:t>1.</w:t>
            </w:r>
            <w:r w:rsidR="0012428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24288" w:rsidRPr="005F34B4">
              <w:rPr>
                <w:rStyle w:val="Hyperlink"/>
                <w:noProof/>
              </w:rPr>
              <w:t>Technische specificaties</w:t>
            </w:r>
            <w:r w:rsidR="00124288">
              <w:rPr>
                <w:noProof/>
                <w:webHidden/>
              </w:rPr>
              <w:tab/>
            </w:r>
            <w:r w:rsidR="00124288">
              <w:rPr>
                <w:noProof/>
                <w:webHidden/>
              </w:rPr>
              <w:fldChar w:fldCharType="begin"/>
            </w:r>
            <w:r w:rsidR="00124288">
              <w:rPr>
                <w:noProof/>
                <w:webHidden/>
              </w:rPr>
              <w:instrText xml:space="preserve"> PAGEREF _Toc462307482 \h </w:instrText>
            </w:r>
            <w:r w:rsidR="00124288">
              <w:rPr>
                <w:noProof/>
                <w:webHidden/>
              </w:rPr>
            </w:r>
            <w:r w:rsidR="00124288">
              <w:rPr>
                <w:noProof/>
                <w:webHidden/>
              </w:rPr>
              <w:fldChar w:fldCharType="separate"/>
            </w:r>
            <w:r w:rsidR="00124288">
              <w:rPr>
                <w:noProof/>
                <w:webHidden/>
              </w:rPr>
              <w:t>3</w:t>
            </w:r>
            <w:r w:rsidR="00124288">
              <w:rPr>
                <w:noProof/>
                <w:webHidden/>
              </w:rPr>
              <w:fldChar w:fldCharType="end"/>
            </w:r>
          </w:hyperlink>
        </w:p>
        <w:p w14:paraId="19972B57" w14:textId="77777777" w:rsidR="00124288" w:rsidRDefault="007F6516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483" w:history="1">
            <w:r w:rsidR="00124288" w:rsidRPr="005F34B4">
              <w:rPr>
                <w:rStyle w:val="Hyperlink"/>
                <w:noProof/>
              </w:rPr>
              <w:t>2.</w:t>
            </w:r>
            <w:r w:rsidR="0012428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24288" w:rsidRPr="005F34B4">
              <w:rPr>
                <w:rStyle w:val="Hyperlink"/>
                <w:noProof/>
              </w:rPr>
              <w:t>Relationeel datamodel</w:t>
            </w:r>
            <w:r w:rsidR="00124288">
              <w:rPr>
                <w:noProof/>
                <w:webHidden/>
              </w:rPr>
              <w:tab/>
            </w:r>
            <w:r w:rsidR="00124288">
              <w:rPr>
                <w:noProof/>
                <w:webHidden/>
              </w:rPr>
              <w:fldChar w:fldCharType="begin"/>
            </w:r>
            <w:r w:rsidR="00124288">
              <w:rPr>
                <w:noProof/>
                <w:webHidden/>
              </w:rPr>
              <w:instrText xml:space="preserve"> PAGEREF _Toc462307483 \h </w:instrText>
            </w:r>
            <w:r w:rsidR="00124288">
              <w:rPr>
                <w:noProof/>
                <w:webHidden/>
              </w:rPr>
            </w:r>
            <w:r w:rsidR="00124288">
              <w:rPr>
                <w:noProof/>
                <w:webHidden/>
              </w:rPr>
              <w:fldChar w:fldCharType="separate"/>
            </w:r>
            <w:r w:rsidR="00124288">
              <w:rPr>
                <w:noProof/>
                <w:webHidden/>
              </w:rPr>
              <w:t>4</w:t>
            </w:r>
            <w:r w:rsidR="00124288">
              <w:rPr>
                <w:noProof/>
                <w:webHidden/>
              </w:rPr>
              <w:fldChar w:fldCharType="end"/>
            </w:r>
          </w:hyperlink>
        </w:p>
        <w:p w14:paraId="57666213" w14:textId="77777777"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14:paraId="0DCD58F5" w14:textId="77777777" w:rsidR="005754E0" w:rsidRDefault="005754E0" w:rsidP="0056529E">
      <w:pPr>
        <w:pStyle w:val="Heading3"/>
        <w:spacing w:line="360" w:lineRule="auto"/>
        <w:sectPr w:rsidR="005754E0" w:rsidSect="008374F1">
          <w:headerReference w:type="even" r:id="rId11"/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9DA719E" w14:textId="77777777" w:rsidR="005F278E" w:rsidRPr="002D5490" w:rsidRDefault="005F278E" w:rsidP="005F278E">
      <w:pPr>
        <w:pStyle w:val="Heading1"/>
        <w:numPr>
          <w:ilvl w:val="0"/>
          <w:numId w:val="9"/>
        </w:numPr>
      </w:pPr>
      <w:bookmarkStart w:id="0" w:name="_Toc441224800"/>
      <w:bookmarkStart w:id="1" w:name="_Toc462307482"/>
      <w:bookmarkStart w:id="2" w:name="_Toc435780368"/>
      <w:r w:rsidRPr="002D5490">
        <w:lastRenderedPageBreak/>
        <w:t>Technische specificaties</w:t>
      </w:r>
      <w:bookmarkEnd w:id="0"/>
      <w:bookmarkEnd w:id="1"/>
    </w:p>
    <w:p w14:paraId="6C45803B" w14:textId="77777777" w:rsidR="005F278E" w:rsidRPr="005F278E" w:rsidRDefault="005F278E" w:rsidP="005F278E">
      <w:pPr>
        <w:rPr>
          <w:i/>
          <w:highlight w:val="lightGray"/>
        </w:rPr>
      </w:pPr>
      <w:r w:rsidRPr="005F278E">
        <w:rPr>
          <w:i/>
          <w:highlight w:val="lightGray"/>
        </w:rPr>
        <w:t xml:space="preserve">Werk het functioneel en grafisch ontwerp uit naar technische specificaties. Gebruik hierbij </w:t>
      </w:r>
      <w:proofErr w:type="gramStart"/>
      <w:r w:rsidRPr="005F278E">
        <w:rPr>
          <w:i/>
          <w:highlight w:val="lightGray"/>
        </w:rPr>
        <w:t>indien</w:t>
      </w:r>
      <w:proofErr w:type="gramEnd"/>
      <w:r w:rsidRPr="005F278E">
        <w:rPr>
          <w:i/>
          <w:highlight w:val="lightGray"/>
        </w:rPr>
        <w:t xml:space="preserve"> mogelijk schematechnieken (bijv. </w:t>
      </w:r>
      <w:proofErr w:type="spellStart"/>
      <w:r w:rsidRPr="005F278E">
        <w:rPr>
          <w:i/>
          <w:highlight w:val="lightGray"/>
        </w:rPr>
        <w:t>Sequence</w:t>
      </w:r>
      <w:proofErr w:type="spellEnd"/>
      <w:r w:rsidRPr="005F278E">
        <w:rPr>
          <w:i/>
          <w:highlight w:val="lightGray"/>
        </w:rPr>
        <w:t xml:space="preserve"> Diagram, Activity Diagram, Class Diagram).</w:t>
      </w:r>
    </w:p>
    <w:p w14:paraId="41553C5D" w14:textId="77777777" w:rsidR="005F278E" w:rsidRPr="005F278E" w:rsidRDefault="005F278E" w:rsidP="005F278E">
      <w:pPr>
        <w:rPr>
          <w:i/>
        </w:rPr>
      </w:pPr>
      <w:r w:rsidRPr="005F278E">
        <w:rPr>
          <w:i/>
          <w:highlight w:val="lightGray"/>
        </w:rPr>
        <w:t xml:space="preserve">Je dient ervoor te zorgen dat de </w:t>
      </w:r>
      <w:proofErr w:type="gramStart"/>
      <w:r w:rsidRPr="005F278E">
        <w:rPr>
          <w:i/>
          <w:highlight w:val="lightGray"/>
        </w:rPr>
        <w:t>oplossing /</w:t>
      </w:r>
      <w:proofErr w:type="gramEnd"/>
      <w:r w:rsidRPr="005F278E">
        <w:rPr>
          <w:i/>
          <w:highlight w:val="lightGray"/>
        </w:rPr>
        <w:t xml:space="preserve"> uitwerking haalbaar en  realistisch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677"/>
      </w:tblGrid>
      <w:tr w:rsidR="00313B86" w14:paraId="77582772" w14:textId="77777777" w:rsidTr="00313B86">
        <w:tc>
          <w:tcPr>
            <w:tcW w:w="4503" w:type="dxa"/>
          </w:tcPr>
          <w:p w14:paraId="31F545D3" w14:textId="20788513" w:rsidR="00313B86" w:rsidRPr="00313B86" w:rsidRDefault="00313B86">
            <w:pPr>
              <w:spacing w:after="200" w:line="276" w:lineRule="auto"/>
              <w:jc w:val="left"/>
              <w:rPr>
                <w:b/>
                <w:bCs/>
                <w:szCs w:val="48"/>
              </w:rPr>
            </w:pPr>
            <w:bookmarkStart w:id="3" w:name="_Toc447881112"/>
            <w:bookmarkEnd w:id="2"/>
            <w:r w:rsidRPr="00313B86">
              <w:rPr>
                <w:b/>
                <w:bCs/>
                <w:szCs w:val="48"/>
              </w:rPr>
              <w:t>Tabel</w:t>
            </w:r>
          </w:p>
        </w:tc>
        <w:tc>
          <w:tcPr>
            <w:tcW w:w="4677" w:type="dxa"/>
          </w:tcPr>
          <w:p w14:paraId="298475DD" w14:textId="518000FF" w:rsidR="00313B86" w:rsidRPr="00313B86" w:rsidRDefault="00313B86">
            <w:pPr>
              <w:spacing w:after="200" w:line="276" w:lineRule="auto"/>
              <w:jc w:val="left"/>
              <w:rPr>
                <w:b/>
                <w:bCs/>
                <w:szCs w:val="48"/>
              </w:rPr>
            </w:pPr>
            <w:r w:rsidRPr="00313B86">
              <w:rPr>
                <w:b/>
                <w:bCs/>
                <w:szCs w:val="48"/>
              </w:rPr>
              <w:t>Kolom</w:t>
            </w:r>
          </w:p>
        </w:tc>
      </w:tr>
      <w:tr w:rsidR="00313B86" w14:paraId="254100DE" w14:textId="77777777" w:rsidTr="00313B86">
        <w:tc>
          <w:tcPr>
            <w:tcW w:w="4503" w:type="dxa"/>
          </w:tcPr>
          <w:p w14:paraId="0BEE45F1" w14:textId="1470133F" w:rsidR="00313B86" w:rsidRDefault="0070309F">
            <w:pPr>
              <w:spacing w:after="200" w:line="276" w:lineRule="auto"/>
              <w:jc w:val="left"/>
              <w:rPr>
                <w:szCs w:val="48"/>
              </w:rPr>
            </w:pPr>
            <w:r>
              <w:rPr>
                <w:szCs w:val="48"/>
              </w:rPr>
              <w:t>Instrumenten</w:t>
            </w:r>
          </w:p>
        </w:tc>
        <w:tc>
          <w:tcPr>
            <w:tcW w:w="4677" w:type="dxa"/>
          </w:tcPr>
          <w:p w14:paraId="4EFDD60A" w14:textId="544CA99E" w:rsidR="00313B86" w:rsidRDefault="0070309F">
            <w:pPr>
              <w:spacing w:after="200" w:line="276" w:lineRule="auto"/>
              <w:jc w:val="left"/>
              <w:rPr>
                <w:szCs w:val="48"/>
              </w:rPr>
            </w:pPr>
            <w:r>
              <w:rPr>
                <w:szCs w:val="48"/>
              </w:rPr>
              <w:t xml:space="preserve">ID – naam – temperatuur – begindatum – einddatum – </w:t>
            </w:r>
            <w:proofErr w:type="spellStart"/>
            <w:r>
              <w:rPr>
                <w:szCs w:val="48"/>
              </w:rPr>
              <w:t>werknemerID</w:t>
            </w:r>
            <w:proofErr w:type="spellEnd"/>
            <w:r>
              <w:rPr>
                <w:szCs w:val="48"/>
              </w:rPr>
              <w:t xml:space="preserve"> – serienummer – locatie</w:t>
            </w:r>
          </w:p>
        </w:tc>
      </w:tr>
      <w:tr w:rsidR="000467E8" w14:paraId="0DC8756D" w14:textId="77777777" w:rsidTr="00313B86">
        <w:tc>
          <w:tcPr>
            <w:tcW w:w="4503" w:type="dxa"/>
          </w:tcPr>
          <w:p w14:paraId="2E36B464" w14:textId="59192B3F" w:rsidR="000467E8" w:rsidRDefault="000467E8">
            <w:pPr>
              <w:spacing w:after="200" w:line="276" w:lineRule="auto"/>
              <w:jc w:val="left"/>
              <w:rPr>
                <w:szCs w:val="48"/>
              </w:rPr>
            </w:pPr>
            <w:r>
              <w:rPr>
                <w:szCs w:val="48"/>
              </w:rPr>
              <w:t>Werknemers</w:t>
            </w:r>
          </w:p>
        </w:tc>
        <w:tc>
          <w:tcPr>
            <w:tcW w:w="4677" w:type="dxa"/>
          </w:tcPr>
          <w:p w14:paraId="03B33A19" w14:textId="685C3C04" w:rsidR="000467E8" w:rsidRDefault="000467E8">
            <w:pPr>
              <w:spacing w:after="200" w:line="276" w:lineRule="auto"/>
              <w:jc w:val="left"/>
              <w:rPr>
                <w:szCs w:val="48"/>
              </w:rPr>
            </w:pPr>
            <w:r>
              <w:rPr>
                <w:szCs w:val="48"/>
              </w:rPr>
              <w:t>ID - naam</w:t>
            </w:r>
          </w:p>
        </w:tc>
      </w:tr>
    </w:tbl>
    <w:p w14:paraId="7DF98908" w14:textId="77777777" w:rsidR="005F278E" w:rsidRPr="0070309F" w:rsidRDefault="005F278E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48"/>
          <w:lang w:eastAsia="nl-NL"/>
        </w:rPr>
      </w:pPr>
      <w:r>
        <w:rPr>
          <w:szCs w:val="48"/>
        </w:rPr>
        <w:br w:type="page"/>
      </w:r>
    </w:p>
    <w:p w14:paraId="690B0285" w14:textId="77777777" w:rsidR="005F278E" w:rsidRPr="002D5490" w:rsidRDefault="005F278E" w:rsidP="005F278E">
      <w:pPr>
        <w:pStyle w:val="Heading1"/>
        <w:numPr>
          <w:ilvl w:val="0"/>
          <w:numId w:val="9"/>
        </w:numPr>
      </w:pPr>
      <w:bookmarkStart w:id="4" w:name="_Toc462307483"/>
      <w:r w:rsidRPr="002D5490">
        <w:lastRenderedPageBreak/>
        <w:t>Relationeel datamodel</w:t>
      </w:r>
      <w:bookmarkEnd w:id="3"/>
      <w:bookmarkEnd w:id="4"/>
    </w:p>
    <w:p w14:paraId="666CAA04" w14:textId="77777777" w:rsidR="005F278E" w:rsidRPr="005F278E" w:rsidRDefault="005F278E" w:rsidP="005F278E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Normaliseer de overzichten en eventueel formulieren. Gebruik hiervoor de 0</w:t>
      </w:r>
      <w:r w:rsidRPr="005F278E">
        <w:rPr>
          <w:i/>
          <w:highlight w:val="lightGray"/>
          <w:vertAlign w:val="superscript"/>
        </w:rPr>
        <w:t>e</w:t>
      </w:r>
      <w:r w:rsidRPr="005F278E">
        <w:rPr>
          <w:i/>
          <w:highlight w:val="lightGray"/>
        </w:rPr>
        <w:t xml:space="preserve"> tot en met 3</w:t>
      </w:r>
      <w:r w:rsidRPr="005F278E">
        <w:rPr>
          <w:i/>
          <w:highlight w:val="lightGray"/>
          <w:vertAlign w:val="superscript"/>
        </w:rPr>
        <w:t>e</w:t>
      </w:r>
      <w:r w:rsidRPr="005F278E">
        <w:rPr>
          <w:i/>
          <w:highlight w:val="lightGray"/>
        </w:rPr>
        <w:t xml:space="preserve"> normaalvorm.</w:t>
      </w:r>
    </w:p>
    <w:p w14:paraId="71C34566" w14:textId="77777777" w:rsidR="005F278E" w:rsidRPr="005F278E" w:rsidRDefault="005F278E" w:rsidP="005F278E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Voeg de 3</w:t>
      </w:r>
      <w:r w:rsidRPr="005F278E">
        <w:rPr>
          <w:i/>
          <w:highlight w:val="lightGray"/>
          <w:vertAlign w:val="superscript"/>
        </w:rPr>
        <w:t>e</w:t>
      </w:r>
      <w:r w:rsidRPr="005F278E">
        <w:rPr>
          <w:i/>
          <w:highlight w:val="lightGray"/>
        </w:rPr>
        <w:t xml:space="preserve"> normaalvormen samen tot een 3</w:t>
      </w:r>
      <w:r w:rsidRPr="005F278E">
        <w:rPr>
          <w:i/>
          <w:highlight w:val="lightGray"/>
          <w:vertAlign w:val="superscript"/>
        </w:rPr>
        <w:t>e</w:t>
      </w:r>
      <w:r w:rsidRPr="005F278E">
        <w:rPr>
          <w:i/>
          <w:highlight w:val="lightGray"/>
        </w:rPr>
        <w:t xml:space="preserve"> normaalvorm.</w:t>
      </w:r>
    </w:p>
    <w:p w14:paraId="6B4A541C" w14:textId="77777777" w:rsidR="005F278E" w:rsidRPr="005F278E" w:rsidRDefault="005F278E" w:rsidP="005F278E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 xml:space="preserve">Maak op basis van de samenvoeging het </w:t>
      </w:r>
      <w:proofErr w:type="spellStart"/>
      <w:r w:rsidRPr="005F278E">
        <w:rPr>
          <w:i/>
          <w:highlight w:val="lightGray"/>
        </w:rPr>
        <w:t>EntiteitRelatieDiagram</w:t>
      </w:r>
      <w:proofErr w:type="spellEnd"/>
      <w:r w:rsidRPr="005F278E">
        <w:rPr>
          <w:i/>
          <w:highlight w:val="lightGray"/>
        </w:rPr>
        <w:t xml:space="preserve"> (ERD), waarin duidelijk naar voren komt:</w:t>
      </w:r>
    </w:p>
    <w:p w14:paraId="1D89B255" w14:textId="77777777" w:rsidR="005F278E" w:rsidRPr="005F278E" w:rsidRDefault="005F278E" w:rsidP="005F278E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Welke entiteiten gebruikt worden</w:t>
      </w:r>
    </w:p>
    <w:p w14:paraId="468B199B" w14:textId="77777777" w:rsidR="005F278E" w:rsidRPr="005F278E" w:rsidRDefault="005F278E" w:rsidP="005F278E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Welke eigenschappen of attributen gebruikt worden en bij welke entiteiten zij horen</w:t>
      </w:r>
    </w:p>
    <w:p w14:paraId="61622806" w14:textId="77777777" w:rsidR="005F278E" w:rsidRPr="005F278E" w:rsidRDefault="005F278E" w:rsidP="005F278E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Welke sleutels gebruikt worden</w:t>
      </w:r>
    </w:p>
    <w:p w14:paraId="0DA64A6B" w14:textId="77777777" w:rsidR="005F278E" w:rsidRPr="005F278E" w:rsidRDefault="005F278E" w:rsidP="005F278E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Welke relaties er zijn.</w:t>
      </w:r>
    </w:p>
    <w:p w14:paraId="3F81B55A" w14:textId="77777777" w:rsidR="005F278E" w:rsidRPr="002D5490" w:rsidRDefault="005F278E" w:rsidP="005F278E">
      <w:pPr>
        <w:pStyle w:val="ListParagraph"/>
        <w:numPr>
          <w:ilvl w:val="0"/>
          <w:numId w:val="8"/>
        </w:numPr>
        <w:spacing w:after="160" w:line="259" w:lineRule="auto"/>
        <w:jc w:val="left"/>
      </w:pPr>
      <w:r w:rsidRPr="005F278E">
        <w:rPr>
          <w:i/>
          <w:highlight w:val="lightGray"/>
        </w:rPr>
        <w:t xml:space="preserve">Maak op basis van het ERD de </w:t>
      </w:r>
      <w:proofErr w:type="spellStart"/>
      <w:r w:rsidRPr="005F278E">
        <w:rPr>
          <w:i/>
          <w:highlight w:val="lightGray"/>
        </w:rPr>
        <w:t>datadictionary</w:t>
      </w:r>
      <w:proofErr w:type="spellEnd"/>
      <w:r w:rsidRPr="005F278E">
        <w:rPr>
          <w:i/>
          <w:highlight w:val="lightGray"/>
        </w:rPr>
        <w:t>. Gebruik daarvoor het onderstaand schema per entiteit:</w:t>
      </w:r>
      <w:r w:rsidRPr="002D5490"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5F278E" w:rsidRPr="005F278E" w14:paraId="7B4A0996" w14:textId="77777777" w:rsidTr="000D454F">
        <w:tc>
          <w:tcPr>
            <w:tcW w:w="992" w:type="pct"/>
            <w:shd w:val="clear" w:color="auto" w:fill="BFBFBF"/>
          </w:tcPr>
          <w:p w14:paraId="6E17064C" w14:textId="77777777" w:rsidR="005F278E" w:rsidRPr="005F278E" w:rsidRDefault="005F278E" w:rsidP="000D454F"/>
        </w:tc>
        <w:tc>
          <w:tcPr>
            <w:tcW w:w="4008" w:type="pct"/>
            <w:gridSpan w:val="2"/>
            <w:shd w:val="clear" w:color="auto" w:fill="auto"/>
          </w:tcPr>
          <w:p w14:paraId="04599231" w14:textId="1B6B097F" w:rsidR="005F278E" w:rsidRPr="005F278E" w:rsidRDefault="0070309F" w:rsidP="000D454F">
            <w:r>
              <w:t>Instrumenten</w:t>
            </w:r>
          </w:p>
        </w:tc>
      </w:tr>
      <w:tr w:rsidR="005F278E" w:rsidRPr="005F278E" w14:paraId="7A48FE18" w14:textId="77777777" w:rsidTr="000D454F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625EAAA3" w14:textId="77777777" w:rsidR="005F278E" w:rsidRPr="005F278E" w:rsidRDefault="005F278E" w:rsidP="000D454F">
            <w:r w:rsidRPr="005F278E"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C525D3" w14:textId="77777777" w:rsidR="005F278E" w:rsidRPr="005F278E" w:rsidRDefault="005F278E" w:rsidP="000D454F"/>
        </w:tc>
      </w:tr>
      <w:tr w:rsidR="005F278E" w:rsidRPr="005F278E" w14:paraId="179A64EF" w14:textId="77777777" w:rsidTr="000D454F">
        <w:tc>
          <w:tcPr>
            <w:tcW w:w="992" w:type="pct"/>
            <w:shd w:val="clear" w:color="auto" w:fill="BFBFBF"/>
          </w:tcPr>
          <w:p w14:paraId="5D48D4E1" w14:textId="77777777" w:rsidR="005F278E" w:rsidRPr="005F278E" w:rsidRDefault="005F278E" w:rsidP="000D454F">
            <w:r w:rsidRPr="005F278E"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4E1BA6CF" w14:textId="77777777" w:rsidR="005F278E" w:rsidRPr="005F278E" w:rsidRDefault="005F278E" w:rsidP="000D454F">
            <w:r w:rsidRPr="005F278E">
              <w:t>Datatype</w:t>
            </w:r>
          </w:p>
        </w:tc>
        <w:tc>
          <w:tcPr>
            <w:tcW w:w="3203" w:type="pct"/>
            <w:shd w:val="clear" w:color="auto" w:fill="BFBFBF"/>
          </w:tcPr>
          <w:p w14:paraId="15DB42B2" w14:textId="77777777" w:rsidR="005F278E" w:rsidRPr="005F278E" w:rsidRDefault="005F278E" w:rsidP="000D454F">
            <w:r w:rsidRPr="005F278E">
              <w:t>Toelichting</w:t>
            </w:r>
          </w:p>
        </w:tc>
      </w:tr>
      <w:tr w:rsidR="005F278E" w:rsidRPr="005F278E" w14:paraId="70958739" w14:textId="77777777" w:rsidTr="000D454F">
        <w:tc>
          <w:tcPr>
            <w:tcW w:w="992" w:type="pct"/>
            <w:shd w:val="clear" w:color="auto" w:fill="auto"/>
          </w:tcPr>
          <w:p w14:paraId="191ED621" w14:textId="7A5D2FFC" w:rsidR="005F278E" w:rsidRPr="005F278E" w:rsidRDefault="0070309F" w:rsidP="000D454F">
            <w:r>
              <w:t>ID</w:t>
            </w:r>
          </w:p>
        </w:tc>
        <w:tc>
          <w:tcPr>
            <w:tcW w:w="804" w:type="pct"/>
            <w:shd w:val="clear" w:color="auto" w:fill="auto"/>
          </w:tcPr>
          <w:p w14:paraId="4F097765" w14:textId="4BBA20D8" w:rsidR="005F278E" w:rsidRPr="005F278E" w:rsidRDefault="0070309F" w:rsidP="000D454F">
            <w:r>
              <w:t>Int</w:t>
            </w:r>
          </w:p>
        </w:tc>
        <w:tc>
          <w:tcPr>
            <w:tcW w:w="3203" w:type="pct"/>
            <w:shd w:val="clear" w:color="auto" w:fill="auto"/>
          </w:tcPr>
          <w:p w14:paraId="39363B81" w14:textId="3F0C7D87" w:rsidR="005F278E" w:rsidRPr="005F278E" w:rsidRDefault="005F278E" w:rsidP="000D454F"/>
        </w:tc>
      </w:tr>
      <w:tr w:rsidR="005F278E" w:rsidRPr="005F278E" w14:paraId="457DEBBC" w14:textId="77777777" w:rsidTr="000D454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33717ADD" w14:textId="54B3B884" w:rsidR="005F278E" w:rsidRPr="005F278E" w:rsidRDefault="0070309F" w:rsidP="000D454F">
            <w: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3832C28" w14:textId="03544BA4" w:rsidR="005F278E" w:rsidRPr="005F278E" w:rsidRDefault="0070309F" w:rsidP="000D454F">
            <w:proofErr w:type="spellStart"/>
            <w:r>
              <w:t>Varchar</w:t>
            </w:r>
            <w:proofErr w:type="spellEnd"/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7A41B306" w14:textId="5D388A52" w:rsidR="005F278E" w:rsidRPr="005F278E" w:rsidRDefault="005F278E" w:rsidP="000D454F"/>
        </w:tc>
      </w:tr>
      <w:tr w:rsidR="005F278E" w:rsidRPr="005F278E" w14:paraId="055F57CB" w14:textId="77777777" w:rsidTr="000D454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0AC95D32" w14:textId="2D18FF7B" w:rsidR="005F278E" w:rsidRPr="005F278E" w:rsidRDefault="0070309F" w:rsidP="000D454F">
            <w:r>
              <w:t>Temperatuur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A090F18" w14:textId="79E2AAA9" w:rsidR="005F278E" w:rsidRPr="005F278E" w:rsidRDefault="0070309F" w:rsidP="000D454F">
            <w:r>
              <w:t>Int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7894F3F1" w14:textId="5D1F434E" w:rsidR="005F278E" w:rsidRPr="005F278E" w:rsidRDefault="005F278E" w:rsidP="000D454F"/>
        </w:tc>
      </w:tr>
      <w:tr w:rsidR="0070309F" w:rsidRPr="005F278E" w14:paraId="20A71831" w14:textId="77777777" w:rsidTr="000D454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42989FED" w14:textId="1DAB2F86" w:rsidR="0070309F" w:rsidRDefault="0070309F" w:rsidP="000D454F">
            <w:r>
              <w:t>Begindatum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743C2B59" w14:textId="3031811C" w:rsidR="0070309F" w:rsidRPr="005F278E" w:rsidRDefault="0070309F" w:rsidP="000D454F">
            <w:r>
              <w:t>Date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4357F6E2" w14:textId="77777777" w:rsidR="0070309F" w:rsidRPr="005F278E" w:rsidRDefault="0070309F" w:rsidP="000D454F"/>
        </w:tc>
      </w:tr>
      <w:tr w:rsidR="0070309F" w:rsidRPr="005F278E" w14:paraId="4F8B8161" w14:textId="77777777" w:rsidTr="000D454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50FFBB4F" w14:textId="5B019A02" w:rsidR="0070309F" w:rsidRDefault="0070309F" w:rsidP="000D454F">
            <w:r>
              <w:t>Einddatum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7DC197E4" w14:textId="2E70015C" w:rsidR="0070309F" w:rsidRPr="005F278E" w:rsidRDefault="0070309F" w:rsidP="000D454F">
            <w:r>
              <w:t>Date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06ED1000" w14:textId="77777777" w:rsidR="0070309F" w:rsidRPr="005F278E" w:rsidRDefault="0070309F" w:rsidP="000D454F"/>
        </w:tc>
      </w:tr>
      <w:tr w:rsidR="0070309F" w:rsidRPr="005F278E" w14:paraId="2C35B1D4" w14:textId="77777777" w:rsidTr="000D454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5A4F6CBD" w14:textId="3B1390CD" w:rsidR="0070309F" w:rsidRDefault="0070309F" w:rsidP="000D454F">
            <w:proofErr w:type="spellStart"/>
            <w:r>
              <w:t>WerknemerID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340B6414" w14:textId="75085DB9" w:rsidR="0070309F" w:rsidRPr="005F278E" w:rsidRDefault="0070309F" w:rsidP="000D454F">
            <w:r>
              <w:t>Int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340B2FCE" w14:textId="77777777" w:rsidR="0070309F" w:rsidRPr="005F278E" w:rsidRDefault="0070309F" w:rsidP="000D454F"/>
        </w:tc>
      </w:tr>
      <w:tr w:rsidR="0070309F" w:rsidRPr="005F278E" w14:paraId="37AC8F37" w14:textId="77777777" w:rsidTr="000D454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47CFEE6D" w14:textId="2AEC9552" w:rsidR="0070309F" w:rsidRDefault="0070309F" w:rsidP="000D454F">
            <w:r>
              <w:t>Serienummer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0EFA9EFF" w14:textId="7B07DB85" w:rsidR="0070309F" w:rsidRPr="005F278E" w:rsidRDefault="0070309F" w:rsidP="000D454F">
            <w:r>
              <w:t>Int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3FB2567B" w14:textId="77777777" w:rsidR="0070309F" w:rsidRPr="005F278E" w:rsidRDefault="0070309F" w:rsidP="000D454F"/>
        </w:tc>
      </w:tr>
      <w:tr w:rsidR="0070309F" w:rsidRPr="005F278E" w14:paraId="53742DEC" w14:textId="77777777" w:rsidTr="000D454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432B4335" w14:textId="5A1701B1" w:rsidR="0070309F" w:rsidRDefault="0070309F" w:rsidP="000D454F">
            <w:r>
              <w:t>Locatie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DBE102F" w14:textId="57B46827" w:rsidR="0070309F" w:rsidRPr="005F278E" w:rsidRDefault="0070309F" w:rsidP="000D454F">
            <w:proofErr w:type="spellStart"/>
            <w:r>
              <w:t>Varchar</w:t>
            </w:r>
            <w:proofErr w:type="spellEnd"/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2F7FC34D" w14:textId="77777777" w:rsidR="0070309F" w:rsidRPr="005F278E" w:rsidRDefault="0070309F" w:rsidP="000D454F"/>
        </w:tc>
      </w:tr>
      <w:tr w:rsidR="005F278E" w:rsidRPr="005F278E" w14:paraId="30CE9C13" w14:textId="77777777" w:rsidTr="000D454F">
        <w:tc>
          <w:tcPr>
            <w:tcW w:w="992" w:type="pct"/>
            <w:shd w:val="clear" w:color="auto" w:fill="BFBFBF"/>
          </w:tcPr>
          <w:p w14:paraId="35B7C84F" w14:textId="77777777" w:rsidR="005F278E" w:rsidRPr="005F278E" w:rsidRDefault="005F278E" w:rsidP="000D454F">
            <w:r w:rsidRPr="005F278E"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668C5610" w14:textId="77777777" w:rsidR="005F278E" w:rsidRPr="005F278E" w:rsidRDefault="005F278E" w:rsidP="000D454F">
            <w:r w:rsidRPr="005F278E">
              <w:t>Toelichting</w:t>
            </w:r>
          </w:p>
        </w:tc>
      </w:tr>
      <w:tr w:rsidR="005F278E" w:rsidRPr="005F278E" w14:paraId="3C0C5A30" w14:textId="77777777" w:rsidTr="000D454F">
        <w:tc>
          <w:tcPr>
            <w:tcW w:w="992" w:type="pct"/>
            <w:shd w:val="clear" w:color="auto" w:fill="auto"/>
          </w:tcPr>
          <w:p w14:paraId="01464CD6" w14:textId="77777777" w:rsidR="005F278E" w:rsidRPr="005F278E" w:rsidRDefault="005F278E" w:rsidP="000D454F">
            <w:r w:rsidRPr="005F278E"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00FE6F9C" w14:textId="3B50CB95" w:rsidR="005F278E" w:rsidRPr="005F278E" w:rsidRDefault="005F278E" w:rsidP="000D454F"/>
        </w:tc>
      </w:tr>
      <w:tr w:rsidR="005F278E" w:rsidRPr="005F278E" w14:paraId="6088321E" w14:textId="77777777" w:rsidTr="000D454F">
        <w:tc>
          <w:tcPr>
            <w:tcW w:w="992" w:type="pct"/>
            <w:shd w:val="clear" w:color="auto" w:fill="auto"/>
          </w:tcPr>
          <w:p w14:paraId="40ECB059" w14:textId="77777777" w:rsidR="005F278E" w:rsidRPr="005F278E" w:rsidRDefault="005F278E" w:rsidP="000D454F">
            <w:r w:rsidRPr="005F278E"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53362DCF" w14:textId="357742F7" w:rsidR="005F278E" w:rsidRPr="005F278E" w:rsidRDefault="005F278E" w:rsidP="000D454F"/>
        </w:tc>
      </w:tr>
    </w:tbl>
    <w:p w14:paraId="63F79385" w14:textId="77777777" w:rsidR="005F278E" w:rsidRPr="002D5490" w:rsidRDefault="005F278E" w:rsidP="005F278E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0467E8" w:rsidRPr="005F278E" w14:paraId="1C4D998C" w14:textId="77777777" w:rsidTr="003D1924">
        <w:tc>
          <w:tcPr>
            <w:tcW w:w="992" w:type="pct"/>
            <w:shd w:val="clear" w:color="auto" w:fill="BFBFBF"/>
          </w:tcPr>
          <w:p w14:paraId="1A887A1E" w14:textId="77777777" w:rsidR="000467E8" w:rsidRPr="005F278E" w:rsidRDefault="000467E8" w:rsidP="003D1924"/>
        </w:tc>
        <w:tc>
          <w:tcPr>
            <w:tcW w:w="4008" w:type="pct"/>
            <w:gridSpan w:val="2"/>
            <w:shd w:val="clear" w:color="auto" w:fill="auto"/>
          </w:tcPr>
          <w:p w14:paraId="00C18D12" w14:textId="46D99461" w:rsidR="000467E8" w:rsidRPr="005F278E" w:rsidRDefault="000467E8" w:rsidP="003D1924">
            <w:r>
              <w:t>Werknemer</w:t>
            </w:r>
          </w:p>
        </w:tc>
      </w:tr>
      <w:tr w:rsidR="000467E8" w:rsidRPr="005F278E" w14:paraId="592ED3FC" w14:textId="77777777" w:rsidTr="003D192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68085791" w14:textId="77777777" w:rsidR="000467E8" w:rsidRPr="005F278E" w:rsidRDefault="000467E8" w:rsidP="003D1924">
            <w:r w:rsidRPr="005F278E"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143480" w14:textId="77777777" w:rsidR="000467E8" w:rsidRPr="005F278E" w:rsidRDefault="000467E8" w:rsidP="003D1924"/>
        </w:tc>
      </w:tr>
      <w:tr w:rsidR="000467E8" w:rsidRPr="005F278E" w14:paraId="44E8D7CD" w14:textId="77777777" w:rsidTr="000467E8">
        <w:tc>
          <w:tcPr>
            <w:tcW w:w="992" w:type="pct"/>
            <w:shd w:val="clear" w:color="auto" w:fill="BFBFBF"/>
          </w:tcPr>
          <w:p w14:paraId="7487614E" w14:textId="77777777" w:rsidR="000467E8" w:rsidRPr="005F278E" w:rsidRDefault="000467E8" w:rsidP="003D1924">
            <w:r w:rsidRPr="005F278E"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08ACE9B8" w14:textId="77777777" w:rsidR="000467E8" w:rsidRPr="005F278E" w:rsidRDefault="000467E8" w:rsidP="003D1924">
            <w:r w:rsidRPr="005F278E"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6C8EFF66" w14:textId="77777777" w:rsidR="000467E8" w:rsidRPr="005F278E" w:rsidRDefault="000467E8" w:rsidP="003D1924">
            <w:r w:rsidRPr="005F278E">
              <w:t>Toelichting</w:t>
            </w:r>
          </w:p>
        </w:tc>
      </w:tr>
      <w:tr w:rsidR="000467E8" w:rsidRPr="005F278E" w14:paraId="67DEB340" w14:textId="77777777" w:rsidTr="000467E8">
        <w:tc>
          <w:tcPr>
            <w:tcW w:w="992" w:type="pct"/>
            <w:shd w:val="clear" w:color="auto" w:fill="auto"/>
          </w:tcPr>
          <w:p w14:paraId="33ABB51B" w14:textId="77777777" w:rsidR="000467E8" w:rsidRPr="005F278E" w:rsidRDefault="000467E8" w:rsidP="003D1924">
            <w:r>
              <w:t>ID</w:t>
            </w:r>
          </w:p>
        </w:tc>
        <w:tc>
          <w:tcPr>
            <w:tcW w:w="804" w:type="pct"/>
            <w:shd w:val="clear" w:color="auto" w:fill="auto"/>
          </w:tcPr>
          <w:p w14:paraId="5D4F9A48" w14:textId="77777777" w:rsidR="000467E8" w:rsidRPr="005F278E" w:rsidRDefault="000467E8" w:rsidP="003D1924">
            <w:r>
              <w:t>Int</w:t>
            </w:r>
          </w:p>
        </w:tc>
        <w:tc>
          <w:tcPr>
            <w:tcW w:w="3204" w:type="pct"/>
            <w:shd w:val="clear" w:color="auto" w:fill="auto"/>
          </w:tcPr>
          <w:p w14:paraId="51DEB551" w14:textId="77777777" w:rsidR="000467E8" w:rsidRPr="005F278E" w:rsidRDefault="000467E8" w:rsidP="003D1924"/>
        </w:tc>
      </w:tr>
      <w:tr w:rsidR="000467E8" w:rsidRPr="005F278E" w14:paraId="07DF54FA" w14:textId="77777777" w:rsidTr="000467E8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658F7B62" w14:textId="77777777" w:rsidR="000467E8" w:rsidRPr="005F278E" w:rsidRDefault="000467E8" w:rsidP="003D1924">
            <w: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4C7D5656" w14:textId="77777777" w:rsidR="000467E8" w:rsidRPr="005F278E" w:rsidRDefault="000467E8" w:rsidP="003D1924">
            <w:proofErr w:type="spellStart"/>
            <w:r>
              <w:t>Varchar</w:t>
            </w:r>
            <w:proofErr w:type="spell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7F66051E" w14:textId="77777777" w:rsidR="000467E8" w:rsidRPr="005F278E" w:rsidRDefault="000467E8" w:rsidP="003D1924"/>
        </w:tc>
      </w:tr>
      <w:tr w:rsidR="000467E8" w:rsidRPr="005F278E" w14:paraId="5B3B7588" w14:textId="77777777" w:rsidTr="003D1924">
        <w:tc>
          <w:tcPr>
            <w:tcW w:w="992" w:type="pct"/>
            <w:shd w:val="clear" w:color="auto" w:fill="BFBFBF"/>
          </w:tcPr>
          <w:p w14:paraId="452011DA" w14:textId="77777777" w:rsidR="000467E8" w:rsidRPr="005F278E" w:rsidRDefault="000467E8" w:rsidP="003D1924">
            <w:r w:rsidRPr="005F278E"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7A599F26" w14:textId="77777777" w:rsidR="000467E8" w:rsidRPr="005F278E" w:rsidRDefault="000467E8" w:rsidP="003D1924">
            <w:r w:rsidRPr="005F278E">
              <w:t>Toelichting</w:t>
            </w:r>
          </w:p>
        </w:tc>
      </w:tr>
      <w:tr w:rsidR="000467E8" w:rsidRPr="005F278E" w14:paraId="0E0919D8" w14:textId="77777777" w:rsidTr="003D1924">
        <w:tc>
          <w:tcPr>
            <w:tcW w:w="992" w:type="pct"/>
            <w:shd w:val="clear" w:color="auto" w:fill="auto"/>
          </w:tcPr>
          <w:p w14:paraId="1318BEA5" w14:textId="77777777" w:rsidR="000467E8" w:rsidRPr="005F278E" w:rsidRDefault="000467E8" w:rsidP="003D1924">
            <w:r w:rsidRPr="005F278E"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37568A6C" w14:textId="77777777" w:rsidR="000467E8" w:rsidRPr="005F278E" w:rsidRDefault="000467E8" w:rsidP="003D1924"/>
        </w:tc>
      </w:tr>
      <w:tr w:rsidR="000467E8" w:rsidRPr="005F278E" w14:paraId="341ADC56" w14:textId="77777777" w:rsidTr="003D1924">
        <w:tc>
          <w:tcPr>
            <w:tcW w:w="992" w:type="pct"/>
            <w:shd w:val="clear" w:color="auto" w:fill="auto"/>
          </w:tcPr>
          <w:p w14:paraId="0E312753" w14:textId="77777777" w:rsidR="000467E8" w:rsidRPr="005F278E" w:rsidRDefault="000467E8" w:rsidP="003D1924">
            <w:r w:rsidRPr="005F278E"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0EBE42F1" w14:textId="77777777" w:rsidR="000467E8" w:rsidRPr="005F278E" w:rsidRDefault="000467E8" w:rsidP="003D1924"/>
        </w:tc>
      </w:tr>
    </w:tbl>
    <w:p w14:paraId="2BE3415D" w14:textId="77777777" w:rsidR="005F278E" w:rsidRPr="002D5490" w:rsidRDefault="005F278E" w:rsidP="005F278E">
      <w:pPr>
        <w:pStyle w:val="Heading1"/>
        <w:numPr>
          <w:ilvl w:val="0"/>
          <w:numId w:val="0"/>
        </w:numPr>
        <w:ind w:left="360"/>
        <w:rPr>
          <w:rFonts w:ascii="Calibri" w:hAnsi="Calibri"/>
          <w:i/>
          <w:sz w:val="22"/>
          <w:szCs w:val="20"/>
        </w:rPr>
      </w:pPr>
    </w:p>
    <w:p w14:paraId="484F63C7" w14:textId="77777777" w:rsidR="00E15D68" w:rsidRDefault="00E15D68" w:rsidP="005F278E">
      <w:pPr>
        <w:pStyle w:val="Heading1"/>
        <w:numPr>
          <w:ilvl w:val="0"/>
          <w:numId w:val="0"/>
        </w:numPr>
        <w:ind w:left="360"/>
        <w:rPr>
          <w:rFonts w:ascii="Arial" w:hAnsi="Arial" w:cs="Arial"/>
        </w:rPr>
      </w:pPr>
    </w:p>
    <w:sectPr w:rsidR="00E15D68" w:rsidSect="005F278E">
      <w:headerReference w:type="default" r:id="rId15"/>
      <w:footerReference w:type="default" r:id="rId16"/>
      <w:footerReference w:type="first" r:id="rId17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AA1E5" w14:textId="77777777" w:rsidR="007F6516" w:rsidRDefault="007F6516" w:rsidP="00E15D68">
      <w:pPr>
        <w:spacing w:line="240" w:lineRule="auto"/>
      </w:pPr>
      <w:r>
        <w:separator/>
      </w:r>
    </w:p>
  </w:endnote>
  <w:endnote w:type="continuationSeparator" w:id="0">
    <w:p w14:paraId="6157A0C0" w14:textId="77777777" w:rsidR="007F6516" w:rsidRDefault="007F6516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9295978"/>
      <w:docPartObj>
        <w:docPartGallery w:val="Page Numbers (Bottom of Page)"/>
        <w:docPartUnique/>
      </w:docPartObj>
    </w:sdtPr>
    <w:sdtEndPr/>
    <w:sdtContent>
      <w:p w14:paraId="583F44F9" w14:textId="77777777" w:rsidR="004A1FE3" w:rsidRDefault="004A1FE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288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665263"/>
      <w:docPartObj>
        <w:docPartGallery w:val="Page Numbers (Bottom of Page)"/>
        <w:docPartUnique/>
      </w:docPartObj>
    </w:sdtPr>
    <w:sdtEndPr/>
    <w:sdtContent>
      <w:p w14:paraId="2893651D" w14:textId="77777777" w:rsidR="004A0228" w:rsidRPr="00845276" w:rsidRDefault="004A0228" w:rsidP="00845276">
        <w:pPr>
          <w:pStyle w:val="Header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78E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4896B47A" w14:textId="77777777" w:rsidR="00124288" w:rsidRDefault="00124288" w:rsidP="00124288">
        <w:pPr>
          <w:pStyle w:val="Footer"/>
          <w:jc w:val="center"/>
        </w:pPr>
      </w:p>
      <w:p w14:paraId="58967D77" w14:textId="77777777" w:rsidR="000D454F" w:rsidRDefault="007F6516" w:rsidP="000D454F">
        <w:pPr>
          <w:pStyle w:val="Footer"/>
          <w:jc w:val="center"/>
          <w:rPr>
            <w:sz w:val="16"/>
            <w:szCs w:val="16"/>
          </w:rPr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F2CBF" w14:textId="77777777" w:rsidR="000D454F" w:rsidRPr="002E2DC4" w:rsidRDefault="002122EC" w:rsidP="000D454F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2B248AE2" w14:textId="77777777" w:rsidR="000D454F" w:rsidRPr="002E2DC4" w:rsidRDefault="002122EC" w:rsidP="000D454F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D6EAB" w14:textId="77777777" w:rsidR="007F6516" w:rsidRDefault="007F6516" w:rsidP="00E15D68">
      <w:pPr>
        <w:spacing w:line="240" w:lineRule="auto"/>
      </w:pPr>
      <w:r>
        <w:separator/>
      </w:r>
    </w:p>
  </w:footnote>
  <w:footnote w:type="continuationSeparator" w:id="0">
    <w:p w14:paraId="525EFDE6" w14:textId="77777777" w:rsidR="007F6516" w:rsidRDefault="007F6516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7E2E" w14:textId="77777777" w:rsidR="005754E0" w:rsidRDefault="005754E0" w:rsidP="005754E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AB74E" w14:textId="77777777" w:rsidR="004A0228" w:rsidRDefault="004A1FE3" w:rsidP="004A1FE3">
    <w:pPr>
      <w:pStyle w:val="Header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223AE" w14:textId="77777777" w:rsidR="000D454F" w:rsidRDefault="000D454F" w:rsidP="000D454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79B"/>
    <w:rsid w:val="000202AF"/>
    <w:rsid w:val="000219CD"/>
    <w:rsid w:val="00041FF0"/>
    <w:rsid w:val="000467E8"/>
    <w:rsid w:val="00063DBA"/>
    <w:rsid w:val="00093764"/>
    <w:rsid w:val="000B21DE"/>
    <w:rsid w:val="000D071E"/>
    <w:rsid w:val="000D454F"/>
    <w:rsid w:val="000E73B9"/>
    <w:rsid w:val="00106A88"/>
    <w:rsid w:val="00123D3B"/>
    <w:rsid w:val="00124288"/>
    <w:rsid w:val="001577A1"/>
    <w:rsid w:val="00171C89"/>
    <w:rsid w:val="00181BA8"/>
    <w:rsid w:val="001A0BD5"/>
    <w:rsid w:val="001A7707"/>
    <w:rsid w:val="001B7BD1"/>
    <w:rsid w:val="001D53DC"/>
    <w:rsid w:val="002122E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13B86"/>
    <w:rsid w:val="003155AA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754E0"/>
    <w:rsid w:val="00576C56"/>
    <w:rsid w:val="00582C4C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F636C"/>
    <w:rsid w:val="0070309F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7F6516"/>
    <w:rsid w:val="00800C25"/>
    <w:rsid w:val="008374F1"/>
    <w:rsid w:val="00845276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3165"/>
    <w:rsid w:val="00B7520C"/>
    <w:rsid w:val="00BC2C6D"/>
    <w:rsid w:val="00BD0DAA"/>
    <w:rsid w:val="00BF329F"/>
    <w:rsid w:val="00C40CE8"/>
    <w:rsid w:val="00CA46B8"/>
    <w:rsid w:val="00CB106D"/>
    <w:rsid w:val="00CD5936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B09F4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157AB1"/>
  <w15:docId w15:val="{9CCD2760-1353-4C3C-94E3-E5AC8748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7E8"/>
    <w:pPr>
      <w:spacing w:after="0" w:line="360" w:lineRule="auto"/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68"/>
  </w:style>
  <w:style w:type="paragraph" w:styleId="Footer">
    <w:name w:val="footer"/>
    <w:basedOn w:val="Normal"/>
    <w:link w:val="Foot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68"/>
  </w:style>
  <w:style w:type="paragraph" w:styleId="NoSpacing">
    <w:name w:val="No Spacing"/>
    <w:link w:val="NoSpacing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9B6508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1C89"/>
  </w:style>
  <w:style w:type="character" w:styleId="Hyperlink">
    <w:name w:val="Hyperlink"/>
    <w:basedOn w:val="DefaultParagraphFont"/>
    <w:uiPriority w:val="99"/>
    <w:unhideWhenUsed/>
    <w:rsid w:val="00171C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D78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181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TOC4">
    <w:name w:val="toc 4"/>
    <w:basedOn w:val="Normal"/>
    <w:next w:val="Normal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401F37-7E73-4F9B-A259-F4399FB4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217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Technisch ontwerp</vt:lpstr>
      <vt:lpstr>Functioneel ontwerp </vt:lpstr>
    </vt:vector>
  </TitlesOfParts>
  <Company>Summa ICT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Project 00: leerjaar 1, AMO, versie 00</dc:subject>
  <dc:creator>Bent Becker;Tim Klompmaker;Tim Spitter</dc:creator>
  <cp:keywords/>
  <dc:description/>
  <cp:lastModifiedBy>Tim Klompmaker</cp:lastModifiedBy>
  <cp:revision>4</cp:revision>
  <dcterms:created xsi:type="dcterms:W3CDTF">2016-09-22T09:36:00Z</dcterms:created>
  <dcterms:modified xsi:type="dcterms:W3CDTF">2021-10-20T06:21:00Z</dcterms:modified>
</cp:coreProperties>
</file>