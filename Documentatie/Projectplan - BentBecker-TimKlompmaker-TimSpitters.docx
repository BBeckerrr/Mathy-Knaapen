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8519F5" w14:paraId="48C035FA" w14:textId="77777777">
            <w:tc>
              <w:tcPr>
                <w:tcW w:w="6895" w:type="dxa"/>
              </w:tcPr>
              <w:p w:rsidRPr="00093764" w:rsidR="00A12C10" w:rsidP="00576C56" w:rsidRDefault="00A12C10" w14:paraId="3E152DDE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177" w:type="dxa"/>
              </w:tcPr>
              <w:p w:rsidRPr="00093764" w:rsidR="00A12C10" w:rsidP="00576C56" w:rsidRDefault="00A12C10" w14:paraId="4D8D81FA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8519F5" w14:paraId="18F5F6A2" w14:textId="77777777">
            <w:tc>
              <w:tcPr>
                <w:tcW w:w="6895" w:type="dxa"/>
              </w:tcPr>
              <w:p w:rsidR="003B21D4" w:rsidP="003B21D4" w:rsidRDefault="00927C0A" w14:paraId="0537449C" w14:textId="77777777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Bent Becker</w:t>
                </w:r>
              </w:p>
              <w:p w:rsidR="00927C0A" w:rsidP="003B21D4" w:rsidRDefault="00927C0A" w14:paraId="0B3A080F" w14:textId="77777777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Tim Klompmaker</w:t>
                </w:r>
              </w:p>
              <w:p w:rsidRPr="003B21D4" w:rsidR="00927C0A" w:rsidP="003B21D4" w:rsidRDefault="00927C0A" w14:paraId="050D156F" w14:textId="1D8E770F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Tim Spitters</w:t>
                </w:r>
              </w:p>
            </w:tc>
            <w:tc>
              <w:tcPr>
                <w:tcW w:w="2177" w:type="dxa"/>
              </w:tcPr>
              <w:p w:rsidRPr="00261D4D" w:rsidR="00A12C10" w:rsidP="00576C56" w:rsidRDefault="00A12C10" w14:paraId="61FBEE68" w14:textId="77777777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657"/>
            <w:tblW w:w="4000" w:type="pct"/>
            <w:tblBorders>
              <w:left w:val="single" w:color="4F81BD" w:themeColor="accent1" w:sz="18" w:space="0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8519F5" w:rsidTr="008519F5" w14:paraId="67C5DCA6" w14:textId="77777777">
            <w:tc>
              <w:tcPr>
                <w:tcW w:w="723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519F5" w:rsidP="008519F5" w:rsidRDefault="008519F5" w14:paraId="76E26EE9" w14:textId="77777777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9264" behindDoc="0" locked="0" layoutInCell="1" allowOverlap="1" wp14:anchorId="5D6CAE82" wp14:editId="2D6F87B2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8519F5" w:rsidTr="008519F5" w14:paraId="46B5023F" w14:textId="77777777">
            <w:tc>
              <w:tcPr>
                <w:tcW w:w="7239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519F5" w:rsidP="008519F5" w:rsidRDefault="008519F5" w14:paraId="2CAEBDD3" w14:textId="77777777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8519F5" w:rsidTr="008519F5" w14:paraId="66156265" w14:textId="77777777">
            <w:tc>
              <w:tcPr>
                <w:tcW w:w="7239" w:type="dxa"/>
              </w:tcPr>
              <w:p w:rsidRPr="000202AF" w:rsidR="008519F5" w:rsidP="008519F5" w:rsidRDefault="008519F5" w14:paraId="29240660" w14:textId="33C7EF93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Mathy Knaapen</w:t>
                </w:r>
              </w:p>
            </w:tc>
          </w:tr>
        </w:tbl>
        <w:p w:rsidRPr="00F743EF" w:rsidR="00F743EF" w:rsidP="0056529E" w:rsidRDefault="008519F5" w14:paraId="1D5E69FF" w14:textId="27C1A4CC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B2D2F8" wp14:editId="38FA1B33">
                <wp:simplePos x="0" y="0"/>
                <wp:positionH relativeFrom="margin">
                  <wp:align>center</wp:align>
                </wp:positionH>
                <wp:positionV relativeFrom="paragraph">
                  <wp:posOffset>2437765</wp:posOffset>
                </wp:positionV>
                <wp:extent cx="3215640" cy="3215640"/>
                <wp:effectExtent l="0" t="0" r="3810" b="3810"/>
                <wp:wrapTopAndBottom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5640" cy="321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9240D9" w:rsidR="00AD7800" w:rsidP="0056529E" w:rsidRDefault="00D956AA" w14:paraId="4A151987" w14:textId="77777777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F743EF" w:rsidRDefault="000B21DE" w14:paraId="26812B3C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history="1" w:anchor="_Toc462303788">
            <w:r w:rsidRPr="00CE4E2E" w:rsidR="00F743EF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44645272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89">
            <w:r w:rsidRPr="00CE4E2E" w:rsidR="00F743EF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57BBBB5A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0">
            <w:r w:rsidRPr="00CE4E2E" w:rsidR="00F743EF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580F40AA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1">
            <w:r w:rsidRPr="00CE4E2E" w:rsidR="00F743EF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5C3092D9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2">
            <w:r w:rsidRPr="00CE4E2E" w:rsidR="00F743EF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4E7E678C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3">
            <w:r w:rsidRPr="00CE4E2E" w:rsidR="00F743EF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62574218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4">
            <w:r w:rsidRPr="00CE4E2E" w:rsidR="00F743EF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BF263A" w14:paraId="488F8390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3795">
            <w:r w:rsidRPr="00CE4E2E" w:rsidR="00F743EF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E4E2E" w:rsidR="00F743EF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Pr="00D956AA" w:rsidR="00AD7800" w:rsidP="0056529E" w:rsidRDefault="000B21DE" w14:paraId="44B6F3EB" w14:textId="77777777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P="0056529E" w:rsidRDefault="005754E0" w14:paraId="39B85896" w14:textId="77777777">
      <w:pPr>
        <w:pStyle w:val="Kop3"/>
        <w:spacing w:line="360" w:lineRule="auto"/>
        <w:sectPr w:rsidR="005754E0" w:rsidSect="008374F1">
          <w:footerReference w:type="even" r:id="rId11"/>
          <w:footerReference w:type="default" r:id="rId12"/>
          <w:type w:val="continuous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4BC6" w:rsidP="00854BC6" w:rsidRDefault="00854BC6" w14:paraId="702B40A4" w14:textId="6D1ABBBD">
      <w:pPr>
        <w:pStyle w:val="Kop1"/>
      </w:pPr>
      <w:bookmarkStart w:name="_Toc453159985" w:id="0"/>
      <w:bookmarkStart w:name="_Toc462303788" w:id="1"/>
      <w:r>
        <w:lastRenderedPageBreak/>
        <w:t>Inleiding</w:t>
      </w:r>
      <w:bookmarkEnd w:id="0"/>
      <w:bookmarkEnd w:id="1"/>
    </w:p>
    <w:p w:rsidRPr="00ED139C" w:rsidR="00ED139C" w:rsidP="00ED139C" w:rsidRDefault="00ED139C" w14:paraId="35A120AC" w14:textId="77777777">
      <w:pPr>
        <w:rPr>
          <w:lang w:eastAsia="nl-NL"/>
        </w:rPr>
      </w:pPr>
    </w:p>
    <w:p w:rsidR="00F743EF" w:rsidP="071C8F1F" w:rsidRDefault="00F11C20" w14:paraId="48B0B5D1" w14:textId="4E53C7EF">
      <w:pPr>
        <w:spacing w:after="200" w:line="276" w:lineRule="auto"/>
        <w:jc w:val="left"/>
        <w:rPr>
          <w:rFonts w:ascii="Cambria" w:hAnsi="Cambria" w:eastAsia="" w:cs="" w:asciiTheme="majorAscii" w:hAnsiTheme="majorAscii" w:eastAsiaTheme="majorEastAsia" w:cstheme="majorBidi"/>
          <w:b w:val="1"/>
          <w:bCs w:val="1"/>
          <w:sz w:val="36"/>
          <w:szCs w:val="36"/>
          <w:lang w:eastAsia="nl-NL"/>
        </w:rPr>
      </w:pPr>
      <w:bookmarkStart w:name="_Toc453159986" w:id="2"/>
      <w:bookmarkStart w:name="_Toc462303789" w:id="3"/>
      <w:r w:rsidR="071C8F1F">
        <w:rPr/>
        <w:t xml:space="preserve">Er </w:t>
      </w:r>
      <w:r w:rsidR="071C8F1F">
        <w:rPr/>
        <w:t>wordt</w:t>
      </w:r>
      <w:r w:rsidR="071C8F1F">
        <w:rPr/>
        <w:t xml:space="preserve"> een web app gemaakt voor de zelfstandige technische dienstverlener </w:t>
      </w:r>
      <w:proofErr w:type="spellStart"/>
      <w:r w:rsidR="071C8F1F">
        <w:rPr/>
        <w:t>Mathy</w:t>
      </w:r>
      <w:proofErr w:type="spellEnd"/>
      <w:r w:rsidR="071C8F1F">
        <w:rPr/>
        <w:t xml:space="preserve"> </w:t>
      </w:r>
      <w:proofErr w:type="spellStart"/>
      <w:r w:rsidR="071C8F1F">
        <w:rPr/>
        <w:t>Knaapen</w:t>
      </w:r>
      <w:proofErr w:type="spellEnd"/>
      <w:r w:rsidR="071C8F1F">
        <w:rPr/>
        <w:t xml:space="preserve">. Zijn bedrijf helpt bedrijven op het gebied van elektro, elektronica, mechanica, programmeren en innovatie. </w:t>
      </w:r>
      <w:r>
        <w:br w:type="page"/>
      </w:r>
    </w:p>
    <w:p w:rsidR="00854BC6" w:rsidP="00854BC6" w:rsidRDefault="00854BC6" w14:paraId="3E3C015F" w14:textId="21CCD465">
      <w:pPr>
        <w:pStyle w:val="Kop1"/>
      </w:pPr>
      <w:r w:rsidRPr="00742FC1">
        <w:lastRenderedPageBreak/>
        <w:t>Doelstellingen</w:t>
      </w:r>
      <w:bookmarkEnd w:id="2"/>
      <w:bookmarkEnd w:id="3"/>
    </w:p>
    <w:p w:rsidRPr="00CA66CD" w:rsidR="00CA66CD" w:rsidP="00CA66CD" w:rsidRDefault="00CA66CD" w14:paraId="49FCE76E" w14:textId="77777777">
      <w:pPr>
        <w:rPr>
          <w:lang w:eastAsia="nl-NL"/>
        </w:rPr>
      </w:pPr>
    </w:p>
    <w:p w:rsidR="00F743EF" w:rsidRDefault="00002457" w14:paraId="608DE6B2" w14:textId="17DB24A8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0027440" w:id="4"/>
      <w:bookmarkStart w:name="_Toc453159987" w:id="5"/>
      <w:bookmarkStart w:name="_Toc462303790" w:id="6"/>
      <w:r>
        <w:t>Het doel van de app is eigenlijk te dienen als een soort van excel-sheet waar het dus mogelijk is om gegevens op te slaan van instrumenten in een fabriek/bedrijf, ook kun je er gegevens opslaan over het kalibreren van deze instrumenten.</w:t>
      </w:r>
      <w:r w:rsidR="00F743EF">
        <w:br w:type="page"/>
      </w:r>
    </w:p>
    <w:p w:rsidRPr="00BB4CF1" w:rsidR="00854BC6" w:rsidP="00854BC6" w:rsidRDefault="00854BC6" w14:paraId="3ED82330" w14:textId="77777777">
      <w:pPr>
        <w:pStyle w:val="Kop1"/>
      </w:pPr>
      <w:r w:rsidRPr="00BB4CF1">
        <w:lastRenderedPageBreak/>
        <w:t>Betrokkenen</w:t>
      </w:r>
      <w:bookmarkEnd w:id="4"/>
      <w:bookmarkEnd w:id="5"/>
      <w:bookmarkEnd w:id="6"/>
    </w:p>
    <w:p w:rsidR="00AB0324" w:rsidP="008D6F7F" w:rsidRDefault="00AB0324" w14:paraId="2B04A125" w14:textId="77777777">
      <w:pPr>
        <w:spacing w:after="200" w:line="276" w:lineRule="auto"/>
        <w:jc w:val="left"/>
        <w:rPr>
          <w:rFonts w:ascii="Calibri" w:hAnsi="Calibri"/>
          <w:i/>
        </w:rPr>
      </w:pPr>
      <w:bookmarkStart w:name="_Toc440027441" w:id="7"/>
      <w:bookmarkStart w:name="_Toc453159988" w:id="8"/>
      <w:bookmarkStart w:name="_Toc462303791" w:id="9"/>
    </w:p>
    <w:p w:rsidR="00497D60" w:rsidP="008D6F7F" w:rsidRDefault="00497D60" w14:paraId="2E3BA341" w14:textId="3A2B5264">
      <w:pPr>
        <w:spacing w:after="200" w:line="276" w:lineRule="auto"/>
        <w:jc w:val="left"/>
      </w:pPr>
      <w:r>
        <w:t xml:space="preserve">Mathy Knaapen </w:t>
      </w:r>
      <w:hyperlink w:history="1" r:id="rId13">
        <w:r w:rsidRPr="009000A7">
          <w:rPr>
            <w:rStyle w:val="Hyperlink"/>
          </w:rPr>
          <w:t>summa.kalibratieapp@gmail.com</w:t>
        </w:r>
      </w:hyperlink>
      <w:r>
        <w:t>, 0623320501</w:t>
      </w:r>
    </w:p>
    <w:p w:rsidR="003930DF" w:rsidP="008D6F7F" w:rsidRDefault="003930DF" w14:paraId="4325E041" w14:textId="63FEE5A7">
      <w:pPr>
        <w:spacing w:after="200" w:line="276" w:lineRule="auto"/>
        <w:jc w:val="left"/>
      </w:pPr>
      <w:r>
        <w:t xml:space="preserve">Bert Berkelmans </w:t>
      </w:r>
      <w:hyperlink w:history="1" r:id="rId14">
        <w:r w:rsidRPr="009000A7">
          <w:rPr>
            <w:rStyle w:val="Hyperlink"/>
          </w:rPr>
          <w:t>ljlhm.berkelmans@summacollege.nl</w:t>
        </w:r>
      </w:hyperlink>
      <w:r>
        <w:t>, 0644997214</w:t>
      </w:r>
    </w:p>
    <w:p w:rsidR="008D6F7F" w:rsidP="008D6F7F" w:rsidRDefault="008D6F7F" w14:paraId="470CECB6" w14:textId="16149242">
      <w:pPr>
        <w:spacing w:after="200" w:line="276" w:lineRule="auto"/>
        <w:jc w:val="left"/>
      </w:pPr>
      <w:r>
        <w:t xml:space="preserve">Bent Becker </w:t>
      </w:r>
      <w:hyperlink w:history="1" r:id="rId15">
        <w:r w:rsidRPr="009000A7">
          <w:rPr>
            <w:rStyle w:val="Hyperlink"/>
          </w:rPr>
          <w:t>PS214394@edu.summacollege.nl</w:t>
        </w:r>
      </w:hyperlink>
      <w:r>
        <w:t>, 0639570259</w:t>
      </w:r>
    </w:p>
    <w:p w:rsidRPr="008D6F7F" w:rsidR="008D6F7F" w:rsidP="008D6F7F" w:rsidRDefault="008D6F7F" w14:paraId="19D105FF" w14:textId="758B651F">
      <w:pPr>
        <w:spacing w:after="200" w:line="276" w:lineRule="auto"/>
        <w:jc w:val="left"/>
      </w:pPr>
      <w:r w:rsidRPr="008D6F7F">
        <w:t xml:space="preserve">Tim Klompmaker </w:t>
      </w:r>
      <w:hyperlink w:history="1" r:id="rId16">
        <w:r w:rsidRPr="009000A7">
          <w:rPr>
            <w:rStyle w:val="Hyperlink"/>
          </w:rPr>
          <w:t>PS207551@edu.summacollege.nl</w:t>
        </w:r>
      </w:hyperlink>
      <w:r>
        <w:t>, 0639437964</w:t>
      </w:r>
    </w:p>
    <w:p w:rsidRPr="00746784" w:rsidR="008D6F7F" w:rsidP="008D6F7F" w:rsidRDefault="008D6F7F" w14:paraId="13118A81" w14:textId="530FA190">
      <w:pPr>
        <w:spacing w:after="200" w:line="276" w:lineRule="auto"/>
        <w:jc w:val="left"/>
        <w:rPr>
          <w:lang w:val="en-US"/>
        </w:rPr>
      </w:pPr>
      <w:r w:rsidRPr="00746784">
        <w:rPr>
          <w:lang w:val="en-US"/>
        </w:rPr>
        <w:t xml:space="preserve">Tim Spitters </w:t>
      </w:r>
      <w:r w:rsidRPr="008D6F7F">
        <w:rPr>
          <w:lang w:val="en-US"/>
        </w:rPr>
        <w:t>PS207457@edu.summacollege.nl</w:t>
      </w:r>
      <w:r>
        <w:rPr>
          <w:lang w:val="en-US"/>
        </w:rPr>
        <w:t>,   0622069653</w:t>
      </w:r>
    </w:p>
    <w:p w:rsidRPr="008D6F7F" w:rsidR="00F743EF" w:rsidRDefault="00F743EF" w14:paraId="73C7F5BA" w14:textId="584A5E15">
      <w:pPr>
        <w:spacing w:after="200" w:line="276" w:lineRule="auto"/>
        <w:jc w:val="left"/>
        <w:rPr>
          <w:lang w:val="en-US"/>
        </w:rPr>
      </w:pPr>
    </w:p>
    <w:p w:rsidRPr="008D6F7F" w:rsidR="00621CFB" w:rsidRDefault="00621CFB" w14:paraId="380831C2" w14:textId="2D69A90F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49876629" w14:textId="6A671832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1018262F" w14:textId="097DA1C2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3B34A4C" w14:textId="00360FA5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502CBBD" w14:textId="474EDE3D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7B0A473" w14:textId="0EA1A4E6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6A3FCC37" w14:textId="2C8A50D1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514B3EE9" w14:textId="4EB95A71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7CF8D2C" w14:textId="3067AEF2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14AF4B37" w14:textId="23E53388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2AF6A4E0" w14:textId="531FEF41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0B2A6E34" w14:textId="75D26F58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2506747D" w14:textId="03AF9A15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02B6D3BA" w14:textId="3AE52D9C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05138581" w14:textId="58F56973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59DB3479" w14:textId="4978DBAD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C904DE5" w14:textId="07092010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041FBF70" w14:textId="50FFD2F3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014C9504" w14:textId="71FD5AAB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1F8C565F" w14:textId="65DA5074">
      <w:pPr>
        <w:spacing w:after="200" w:line="276" w:lineRule="auto"/>
        <w:jc w:val="left"/>
        <w:rPr>
          <w:lang w:val="en-GB"/>
        </w:rPr>
      </w:pPr>
    </w:p>
    <w:p w:rsidRPr="008D6F7F" w:rsidR="00621CFB" w:rsidRDefault="00621CFB" w14:paraId="3DC5A0C4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val="en-GB" w:eastAsia="nl-NL"/>
        </w:rPr>
      </w:pPr>
    </w:p>
    <w:p w:rsidR="00854BC6" w:rsidP="00854BC6" w:rsidRDefault="00854BC6" w14:paraId="592AD1DC" w14:textId="77777777">
      <w:pPr>
        <w:pStyle w:val="Kop1"/>
      </w:pPr>
      <w:r>
        <w:lastRenderedPageBreak/>
        <w:t>Benodigdheden</w:t>
      </w:r>
      <w:bookmarkEnd w:id="7"/>
      <w:bookmarkEnd w:id="8"/>
      <w:bookmarkEnd w:id="9"/>
    </w:p>
    <w:p w:rsidRPr="0007375E" w:rsidR="00854BC6" w:rsidP="00854BC6" w:rsidRDefault="00854BC6" w14:paraId="5AC1D756" w14:textId="5ADE8616">
      <w:pPr>
        <w:rPr>
          <w:rFonts w:ascii="Calibri" w:hAnsi="Calibri"/>
          <w:i/>
          <w:highlight w:val="lightGray"/>
        </w:rPr>
      </w:pPr>
      <w:bookmarkStart w:name="_Toc440027442"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63B0" w:rsidTr="009D63B0" w14:paraId="28C562BF" w14:textId="77777777">
        <w:tc>
          <w:tcPr>
            <w:tcW w:w="9062" w:type="dxa"/>
          </w:tcPr>
          <w:p w:rsidR="009D63B0" w:rsidRDefault="009D63B0" w14:paraId="327AB6D9" w14:textId="485FCE4F">
            <w:pPr>
              <w:spacing w:after="200" w:line="276" w:lineRule="auto"/>
              <w:jc w:val="left"/>
              <w:rPr>
                <w:lang w:val="en-GB"/>
              </w:rPr>
            </w:pPr>
            <w:bookmarkStart w:name="_Toc453159989" w:id="11"/>
            <w:bookmarkStart w:name="_Toc462303792" w:id="12"/>
            <w:r>
              <w:rPr>
                <w:lang w:val="en-GB"/>
              </w:rPr>
              <w:t xml:space="preserve">Computer </w:t>
            </w:r>
          </w:p>
        </w:tc>
      </w:tr>
      <w:tr w:rsidRPr="009D63B0" w:rsidR="009D63B0" w:rsidTr="009D63B0" w14:paraId="7C401FCA" w14:textId="77777777">
        <w:tc>
          <w:tcPr>
            <w:tcW w:w="9062" w:type="dxa"/>
          </w:tcPr>
          <w:p w:rsidRPr="009D63B0" w:rsidR="009D63B0" w:rsidRDefault="009D63B0" w14:paraId="2CC0D1DF" w14:textId="6A241652">
            <w:pPr>
              <w:spacing w:after="200" w:line="276" w:lineRule="auto"/>
              <w:jc w:val="left"/>
            </w:pPr>
            <w:r w:rsidRPr="009D63B0">
              <w:t>Visual Studio Code (Of een andere ontwikkelomgeving)</w:t>
            </w:r>
          </w:p>
        </w:tc>
      </w:tr>
      <w:tr w:rsidRPr="009D63B0" w:rsidR="009D63B0" w:rsidTr="009D63B0" w14:paraId="7B174DBF" w14:textId="77777777">
        <w:tc>
          <w:tcPr>
            <w:tcW w:w="9062" w:type="dxa"/>
          </w:tcPr>
          <w:p w:rsidRPr="009D63B0" w:rsidR="009D63B0" w:rsidRDefault="009D63B0" w14:paraId="376A10E7" w14:textId="0DF6E918">
            <w:pPr>
              <w:spacing w:after="200" w:line="276" w:lineRule="auto"/>
              <w:jc w:val="left"/>
            </w:pPr>
            <w:r>
              <w:t>Programma van Eisen</w:t>
            </w:r>
          </w:p>
        </w:tc>
      </w:tr>
      <w:tr w:rsidRPr="009D63B0" w:rsidR="009D63B0" w:rsidTr="009D63B0" w14:paraId="74D53598" w14:textId="77777777">
        <w:tc>
          <w:tcPr>
            <w:tcW w:w="9062" w:type="dxa"/>
          </w:tcPr>
          <w:p w:rsidRPr="009D63B0" w:rsidR="009D63B0" w:rsidRDefault="009D63B0" w14:paraId="480EA4CD" w14:textId="485C7069">
            <w:pPr>
              <w:spacing w:after="200" w:line="276" w:lineRule="auto"/>
              <w:jc w:val="left"/>
            </w:pPr>
            <w:r>
              <w:t>Functioneel Ontwerp</w:t>
            </w:r>
          </w:p>
        </w:tc>
      </w:tr>
      <w:tr w:rsidRPr="009D63B0" w:rsidR="009D63B0" w:rsidTr="009D63B0" w14:paraId="74451387" w14:textId="77777777">
        <w:tc>
          <w:tcPr>
            <w:tcW w:w="9062" w:type="dxa"/>
          </w:tcPr>
          <w:p w:rsidRPr="009D63B0" w:rsidR="009D63B0" w:rsidRDefault="009D63B0" w14:paraId="3276025A" w14:textId="12899814">
            <w:pPr>
              <w:spacing w:after="200" w:line="276" w:lineRule="auto"/>
              <w:jc w:val="left"/>
            </w:pPr>
            <w:r>
              <w:t>Web Client</w:t>
            </w:r>
          </w:p>
        </w:tc>
      </w:tr>
      <w:tr w:rsidRPr="009D63B0" w:rsidR="009D63B0" w:rsidTr="009D63B0" w14:paraId="5B7B3937" w14:textId="77777777">
        <w:tc>
          <w:tcPr>
            <w:tcW w:w="9062" w:type="dxa"/>
          </w:tcPr>
          <w:p w:rsidRPr="009D63B0" w:rsidR="009D63B0" w:rsidRDefault="00CF782C" w14:paraId="190B2445" w14:textId="4AA8884F">
            <w:pPr>
              <w:spacing w:after="200" w:line="276" w:lineRule="auto"/>
              <w:jc w:val="left"/>
            </w:pPr>
            <w:r>
              <w:t>Database Manager</w:t>
            </w:r>
          </w:p>
        </w:tc>
      </w:tr>
      <w:tr w:rsidRPr="009D63B0" w:rsidR="009D63B0" w:rsidTr="009D63B0" w14:paraId="69AC6816" w14:textId="77777777">
        <w:tc>
          <w:tcPr>
            <w:tcW w:w="9062" w:type="dxa"/>
          </w:tcPr>
          <w:p w:rsidRPr="009D63B0" w:rsidR="009D63B0" w:rsidRDefault="00CF782C" w14:paraId="214EDE21" w14:textId="4602DA7C">
            <w:pPr>
              <w:spacing w:after="200" w:line="276" w:lineRule="auto"/>
              <w:jc w:val="left"/>
            </w:pPr>
            <w:r>
              <w:t xml:space="preserve">Word </w:t>
            </w:r>
          </w:p>
        </w:tc>
      </w:tr>
      <w:tr w:rsidRPr="009D63B0" w:rsidR="009D63B0" w:rsidTr="009D63B0" w14:paraId="2FADAA8B" w14:textId="77777777">
        <w:tc>
          <w:tcPr>
            <w:tcW w:w="9062" w:type="dxa"/>
          </w:tcPr>
          <w:p w:rsidRPr="009D63B0" w:rsidR="009D63B0" w:rsidRDefault="00CF782C" w14:paraId="1621F481" w14:textId="6DAE82D8">
            <w:pPr>
              <w:spacing w:after="200" w:line="276" w:lineRule="auto"/>
              <w:jc w:val="left"/>
            </w:pPr>
            <w:r>
              <w:t>Communicatie middel (Tel / Discord / Email)</w:t>
            </w:r>
          </w:p>
        </w:tc>
      </w:tr>
    </w:tbl>
    <w:p w:rsidRPr="009D63B0" w:rsidR="00F743EF" w:rsidRDefault="00F743EF" w14:paraId="596EE617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 w:rsidRPr="009D63B0">
        <w:br w:type="page"/>
      </w:r>
    </w:p>
    <w:p w:rsidRPr="00672456" w:rsidR="00854BC6" w:rsidP="00854BC6" w:rsidRDefault="00854BC6" w14:paraId="0E7DF71F" w14:textId="77777777">
      <w:pPr>
        <w:pStyle w:val="Kop1"/>
      </w:pPr>
      <w:r>
        <w:lastRenderedPageBreak/>
        <w:t>Takenlijst</w:t>
      </w:r>
      <w:bookmarkEnd w:id="10"/>
      <w:bookmarkEnd w:id="11"/>
      <w:bookmarkEnd w:id="12"/>
    </w:p>
    <w:p w:rsidRPr="00331A2A" w:rsidR="00854BC6" w:rsidP="00854BC6" w:rsidRDefault="00854BC6" w14:paraId="117E0FEB" w14:textId="4E09C2AD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  <w:bookmarkStart w:name="_Toc440027443" w:id="13"/>
    </w:p>
    <w:tbl>
      <w:tblPr>
        <w:tblStyle w:val="Tabelraster"/>
        <w:tblW w:w="9522" w:type="dxa"/>
        <w:tblLook w:val="04A0" w:firstRow="1" w:lastRow="0" w:firstColumn="1" w:lastColumn="0" w:noHBand="0" w:noVBand="1"/>
      </w:tblPr>
      <w:tblGrid>
        <w:gridCol w:w="9522"/>
      </w:tblGrid>
      <w:tr w:rsidR="009B6C24" w:rsidTr="00D70AD5" w14:paraId="0147D59A" w14:textId="77777777">
        <w:trPr>
          <w:trHeight w:val="532"/>
        </w:trPr>
        <w:tc>
          <w:tcPr>
            <w:tcW w:w="9522" w:type="dxa"/>
          </w:tcPr>
          <w:p w:rsidR="009B6C24" w:rsidP="000D22B4" w:rsidRDefault="009B6C24" w14:paraId="3D625AF2" w14:textId="77777777">
            <w:pPr>
              <w:pStyle w:val="Kop1"/>
              <w:numPr>
                <w:ilvl w:val="0"/>
                <w:numId w:val="0"/>
              </w:numPr>
              <w:ind w:left="360"/>
              <w:jc w:val="center"/>
              <w:outlineLvl w:val="0"/>
            </w:pPr>
            <w:bookmarkStart w:name="_Toc453159990" w:id="14"/>
            <w:bookmarkStart w:name="_Toc462303793" w:id="15"/>
            <w:r>
              <w:t>Taken voor het Project</w:t>
            </w:r>
          </w:p>
        </w:tc>
      </w:tr>
      <w:tr w:rsidR="009B6C24" w:rsidTr="00D70AD5" w14:paraId="3B0B6BE2" w14:textId="77777777">
        <w:trPr>
          <w:trHeight w:val="542"/>
        </w:trPr>
        <w:tc>
          <w:tcPr>
            <w:tcW w:w="9522" w:type="dxa"/>
          </w:tcPr>
          <w:p w:rsidR="009B6C24" w:rsidP="000D22B4" w:rsidRDefault="009B6C24" w14:paraId="3BDA26B3" w14:textId="77777777">
            <w:pPr>
              <w:spacing w:after="200" w:line="276" w:lineRule="auto"/>
              <w:jc w:val="center"/>
            </w:pPr>
            <w:r>
              <w:t>PvE maken</w:t>
            </w:r>
          </w:p>
        </w:tc>
      </w:tr>
      <w:tr w:rsidR="009B6C24" w:rsidTr="00D70AD5" w14:paraId="07E4FD43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40368DA6" w14:textId="77777777">
            <w:pPr>
              <w:spacing w:after="200" w:line="276" w:lineRule="auto"/>
              <w:jc w:val="center"/>
            </w:pPr>
            <w:r>
              <w:t>Projectplan maken</w:t>
            </w:r>
          </w:p>
        </w:tc>
      </w:tr>
      <w:tr w:rsidR="009B6C24" w:rsidTr="00D70AD5" w14:paraId="58D69D2A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76D4B2A7" w14:textId="77777777">
            <w:pPr>
              <w:spacing w:after="200" w:line="276" w:lineRule="auto"/>
              <w:jc w:val="center"/>
            </w:pPr>
            <w:r>
              <w:t>CO maken</w:t>
            </w:r>
          </w:p>
        </w:tc>
      </w:tr>
      <w:tr w:rsidR="009B6C24" w:rsidTr="00D70AD5" w14:paraId="1E0445B9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3C582EB2" w14:textId="77777777">
            <w:pPr>
              <w:spacing w:after="200" w:line="276" w:lineRule="auto"/>
              <w:jc w:val="center"/>
            </w:pPr>
            <w:r>
              <w:t>FO maken</w:t>
            </w:r>
          </w:p>
        </w:tc>
      </w:tr>
      <w:tr w:rsidR="009B6C24" w:rsidTr="00D70AD5" w14:paraId="2CE72BB6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24F382A1" w14:textId="77777777">
            <w:pPr>
              <w:spacing w:after="200" w:line="276" w:lineRule="auto"/>
              <w:jc w:val="center"/>
            </w:pPr>
            <w:r>
              <w:t>Database maken voor de site</w:t>
            </w:r>
          </w:p>
        </w:tc>
      </w:tr>
      <w:tr w:rsidR="009B6C24" w:rsidTr="00D70AD5" w14:paraId="6E091566" w14:textId="77777777">
        <w:trPr>
          <w:trHeight w:val="1201"/>
        </w:trPr>
        <w:tc>
          <w:tcPr>
            <w:tcW w:w="9522" w:type="dxa"/>
          </w:tcPr>
          <w:p w:rsidR="009B6C24" w:rsidP="000D22B4" w:rsidRDefault="009B6C24" w14:paraId="3B84BB0F" w14:textId="77777777">
            <w:pPr>
              <w:spacing w:after="200" w:line="276" w:lineRule="auto"/>
              <w:jc w:val="center"/>
            </w:pPr>
            <w:r>
              <w:t>Een prototype van de website maken en kijken of het goed is of dat de klant nog verandering wil hebben</w:t>
            </w:r>
          </w:p>
        </w:tc>
      </w:tr>
      <w:tr w:rsidR="009B6C24" w:rsidTr="00D70AD5" w14:paraId="696313EA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6D86D9EC" w14:textId="77777777">
            <w:pPr>
              <w:spacing w:after="200" w:line="276" w:lineRule="auto"/>
              <w:jc w:val="center"/>
            </w:pPr>
            <w:r>
              <w:t>Kwaliteitshandboek maken</w:t>
            </w:r>
          </w:p>
        </w:tc>
      </w:tr>
      <w:tr w:rsidR="009B6C24" w:rsidTr="00D70AD5" w14:paraId="2C865C73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18FFE87A" w14:textId="77777777">
            <w:pPr>
              <w:spacing w:after="200" w:line="276" w:lineRule="auto"/>
              <w:jc w:val="center"/>
            </w:pPr>
            <w:r>
              <w:t>Aanpassen van de verbeter punten</w:t>
            </w:r>
          </w:p>
        </w:tc>
      </w:tr>
      <w:tr w:rsidR="009B6C24" w:rsidTr="00D70AD5" w14:paraId="34FF7A13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3995703C" w14:textId="77777777">
            <w:pPr>
              <w:spacing w:after="200" w:line="276" w:lineRule="auto"/>
              <w:jc w:val="center"/>
            </w:pPr>
            <w:r>
              <w:t>Testplan</w:t>
            </w:r>
          </w:p>
        </w:tc>
      </w:tr>
      <w:tr w:rsidR="009B6C24" w:rsidTr="00D70AD5" w14:paraId="036D84A6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47FB014B" w14:textId="77777777">
            <w:pPr>
              <w:spacing w:after="200" w:line="276" w:lineRule="auto"/>
              <w:jc w:val="center"/>
            </w:pPr>
            <w:r>
              <w:t>Test log</w:t>
            </w:r>
          </w:p>
        </w:tc>
      </w:tr>
      <w:tr w:rsidR="009B6C24" w:rsidTr="00D70AD5" w14:paraId="12AC59FD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1B868516" w14:textId="77777777">
            <w:pPr>
              <w:spacing w:after="200" w:line="276" w:lineRule="auto"/>
              <w:jc w:val="center"/>
            </w:pPr>
            <w:r>
              <w:t>Ontwikkelde project materialen opleveren</w:t>
            </w:r>
          </w:p>
        </w:tc>
      </w:tr>
      <w:tr w:rsidR="009B6C24" w:rsidTr="00D70AD5" w14:paraId="4CFEDB35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7904ECD7" w14:textId="77777777">
            <w:pPr>
              <w:spacing w:after="200" w:line="276" w:lineRule="auto"/>
              <w:jc w:val="center"/>
            </w:pPr>
            <w:r>
              <w:t>Tussentijdse oplevering</w:t>
            </w:r>
          </w:p>
        </w:tc>
      </w:tr>
      <w:tr w:rsidR="009B6C24" w:rsidTr="00D70AD5" w14:paraId="082D2088" w14:textId="77777777">
        <w:trPr>
          <w:trHeight w:val="554"/>
        </w:trPr>
        <w:tc>
          <w:tcPr>
            <w:tcW w:w="9522" w:type="dxa"/>
          </w:tcPr>
          <w:p w:rsidR="009B6C24" w:rsidP="000D22B4" w:rsidRDefault="009B6C24" w14:paraId="682C57B1" w14:textId="77777777">
            <w:pPr>
              <w:spacing w:after="200" w:line="276" w:lineRule="auto"/>
              <w:jc w:val="center"/>
            </w:pPr>
            <w:r>
              <w:t>Eindoplevering</w:t>
            </w:r>
          </w:p>
        </w:tc>
      </w:tr>
    </w:tbl>
    <w:p w:rsidRPr="009F219E" w:rsidR="00F743EF" w:rsidRDefault="00F743EF" w14:paraId="2C3571EE" w14:textId="7D17BE38">
      <w:pPr>
        <w:spacing w:after="200" w:line="276" w:lineRule="auto"/>
        <w:jc w:val="left"/>
      </w:pPr>
      <w:r>
        <w:br w:type="page"/>
      </w:r>
    </w:p>
    <w:p w:rsidRPr="00854BC6" w:rsidR="00854BC6" w:rsidP="00854BC6" w:rsidRDefault="00854BC6" w14:paraId="19607CD9" w14:textId="77777777">
      <w:pPr>
        <w:pStyle w:val="Kop1"/>
      </w:pPr>
      <w:r>
        <w:lastRenderedPageBreak/>
        <w:t>Planning</w:t>
      </w:r>
      <w:bookmarkEnd w:id="13"/>
      <w:bookmarkEnd w:id="14"/>
      <w:bookmarkEnd w:id="15"/>
    </w:p>
    <w:tbl>
      <w:tblPr>
        <w:tblStyle w:val="Tabelraster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2166"/>
        <w:gridCol w:w="1427"/>
        <w:gridCol w:w="1109"/>
        <w:gridCol w:w="1415"/>
        <w:gridCol w:w="979"/>
        <w:gridCol w:w="872"/>
        <w:gridCol w:w="1999"/>
      </w:tblGrid>
      <w:tr w:rsidRPr="007878CB" w:rsidR="00854BC6" w:rsidTr="000B1070" w14:paraId="5E488F2E" w14:textId="77777777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:rsidRPr="007878CB" w:rsidR="00854BC6" w:rsidP="009E3527" w:rsidRDefault="00854BC6" w14:paraId="25A24BF4" w14:textId="7777777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Pr="007878CB" w:rsidR="00854BC6" w:rsidTr="000B1070" w14:paraId="72210FBD" w14:textId="77777777">
        <w:trPr>
          <w:trHeight w:val="375"/>
        </w:trPr>
        <w:tc>
          <w:tcPr>
            <w:tcW w:w="1939" w:type="dxa"/>
          </w:tcPr>
          <w:p w:rsidRPr="007878CB" w:rsidR="00854BC6" w:rsidP="009E3527" w:rsidRDefault="00854BC6" w14:paraId="20A9B2C0" w14:textId="77777777">
            <w:r w:rsidRPr="007878CB">
              <w:t>Taak</w:t>
            </w:r>
          </w:p>
        </w:tc>
        <w:tc>
          <w:tcPr>
            <w:tcW w:w="1429" w:type="dxa"/>
          </w:tcPr>
          <w:p w:rsidRPr="007878CB" w:rsidR="00854BC6" w:rsidP="009E3527" w:rsidRDefault="00854BC6" w14:paraId="293B3DD4" w14:textId="77777777">
            <w:r w:rsidRPr="007878CB">
              <w:t>Begindatum</w:t>
            </w:r>
          </w:p>
        </w:tc>
        <w:tc>
          <w:tcPr>
            <w:tcW w:w="1111" w:type="dxa"/>
          </w:tcPr>
          <w:p w:rsidRPr="007878CB" w:rsidR="00854BC6" w:rsidP="009E3527" w:rsidRDefault="00854BC6" w14:paraId="60BFABD4" w14:textId="77777777">
            <w:r w:rsidRPr="007878CB">
              <w:t>Begintijd</w:t>
            </w:r>
          </w:p>
        </w:tc>
        <w:tc>
          <w:tcPr>
            <w:tcW w:w="1299" w:type="dxa"/>
          </w:tcPr>
          <w:p w:rsidRPr="007878CB" w:rsidR="00854BC6" w:rsidP="009E3527" w:rsidRDefault="00854BC6" w14:paraId="342FDE99" w14:textId="77777777">
            <w:r w:rsidRPr="007878CB">
              <w:t>Einddatum</w:t>
            </w:r>
          </w:p>
        </w:tc>
        <w:tc>
          <w:tcPr>
            <w:tcW w:w="980" w:type="dxa"/>
          </w:tcPr>
          <w:p w:rsidRPr="007878CB" w:rsidR="00854BC6" w:rsidP="009E3527" w:rsidRDefault="00854BC6" w14:paraId="2B7B73B7" w14:textId="77777777">
            <w:r w:rsidRPr="007878CB">
              <w:t>Eindtijd</w:t>
            </w:r>
          </w:p>
        </w:tc>
        <w:tc>
          <w:tcPr>
            <w:tcW w:w="954" w:type="dxa"/>
          </w:tcPr>
          <w:p w:rsidRPr="007878CB" w:rsidR="00854BC6" w:rsidP="009E3527" w:rsidRDefault="00854BC6" w14:paraId="3A130F0B" w14:textId="77777777">
            <w:r>
              <w:t>Duur</w:t>
            </w:r>
          </w:p>
        </w:tc>
        <w:tc>
          <w:tcPr>
            <w:tcW w:w="2255" w:type="dxa"/>
          </w:tcPr>
          <w:p w:rsidRPr="007878CB" w:rsidR="00854BC6" w:rsidP="009E3527" w:rsidRDefault="00854BC6" w14:paraId="0834F17D" w14:textId="77777777">
            <w:r w:rsidRPr="007878CB">
              <w:t>Betrokkenen</w:t>
            </w:r>
          </w:p>
        </w:tc>
      </w:tr>
      <w:tr w:rsidRPr="007878CB" w:rsidR="00854BC6" w:rsidTr="000B1070" w14:paraId="1A7EF9D2" w14:textId="77777777">
        <w:trPr>
          <w:trHeight w:val="765"/>
        </w:trPr>
        <w:tc>
          <w:tcPr>
            <w:tcW w:w="1939" w:type="dxa"/>
          </w:tcPr>
          <w:p w:rsidRPr="007878CB" w:rsidR="00854BC6" w:rsidP="009E3527" w:rsidRDefault="00854BC6" w14:paraId="7965C2DD" w14:textId="77777777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:rsidRPr="007878CB" w:rsidR="00854BC6" w:rsidP="009E3527" w:rsidRDefault="009F219E" w14:paraId="4FF18634" w14:textId="5144A661">
            <w:r>
              <w:t>29/09/2021</w:t>
            </w:r>
          </w:p>
        </w:tc>
        <w:tc>
          <w:tcPr>
            <w:tcW w:w="1111" w:type="dxa"/>
          </w:tcPr>
          <w:p w:rsidRPr="007878CB" w:rsidR="00854BC6" w:rsidP="009E3527" w:rsidRDefault="009F219E" w14:paraId="7FB664B5" w14:textId="310181A8">
            <w:r>
              <w:t>09:00</w:t>
            </w:r>
          </w:p>
        </w:tc>
        <w:tc>
          <w:tcPr>
            <w:tcW w:w="1299" w:type="dxa"/>
          </w:tcPr>
          <w:p w:rsidRPr="007878CB" w:rsidR="00854BC6" w:rsidP="009E3527" w:rsidRDefault="009F219E" w14:paraId="13428292" w14:textId="003F0C74">
            <w:r>
              <w:t>29/09/2021</w:t>
            </w:r>
          </w:p>
        </w:tc>
        <w:tc>
          <w:tcPr>
            <w:tcW w:w="980" w:type="dxa"/>
          </w:tcPr>
          <w:p w:rsidRPr="007878CB" w:rsidR="00854BC6" w:rsidP="009E3527" w:rsidRDefault="009F219E" w14:paraId="7997D69B" w14:textId="00433F51">
            <w:r>
              <w:t>11:30</w:t>
            </w:r>
          </w:p>
        </w:tc>
        <w:tc>
          <w:tcPr>
            <w:tcW w:w="954" w:type="dxa"/>
          </w:tcPr>
          <w:p w:rsidRPr="007878CB" w:rsidR="00854BC6" w:rsidP="009E3527" w:rsidRDefault="009F219E" w14:paraId="5110E1A8" w14:textId="104D941A">
            <w:r>
              <w:t>2,5 uur</w:t>
            </w:r>
          </w:p>
        </w:tc>
        <w:tc>
          <w:tcPr>
            <w:tcW w:w="2255" w:type="dxa"/>
          </w:tcPr>
          <w:p w:rsidRPr="007878CB" w:rsidR="00854BC6" w:rsidP="009E3527" w:rsidRDefault="009F219E" w14:paraId="0FADD2DC" w14:textId="43EDFE58">
            <w:r>
              <w:t>Bent, Tim &amp; Tim</w:t>
            </w:r>
          </w:p>
        </w:tc>
      </w:tr>
      <w:tr w:rsidRPr="007878CB" w:rsidR="009F219E" w:rsidTr="000B1070" w14:paraId="5C5A9AC9" w14:textId="77777777">
        <w:trPr>
          <w:trHeight w:val="765"/>
        </w:trPr>
        <w:tc>
          <w:tcPr>
            <w:tcW w:w="1939" w:type="dxa"/>
          </w:tcPr>
          <w:p w:rsidR="009F219E" w:rsidP="009E3527" w:rsidRDefault="009F219E" w14:paraId="451BB0BD" w14:textId="251E876A">
            <w:r>
              <w:t>PVE</w:t>
            </w:r>
          </w:p>
        </w:tc>
        <w:tc>
          <w:tcPr>
            <w:tcW w:w="1429" w:type="dxa"/>
          </w:tcPr>
          <w:p w:rsidRPr="007878CB" w:rsidR="009F219E" w:rsidP="009E3527" w:rsidRDefault="009F219E" w14:paraId="5258215E" w14:textId="0713D292">
            <w:r>
              <w:t>14/09/2021</w:t>
            </w:r>
          </w:p>
        </w:tc>
        <w:tc>
          <w:tcPr>
            <w:tcW w:w="1111" w:type="dxa"/>
          </w:tcPr>
          <w:p w:rsidRPr="007878CB" w:rsidR="009F219E" w:rsidP="009E3527" w:rsidRDefault="009F219E" w14:paraId="1A0503C5" w14:textId="1E81EE1A">
            <w:r>
              <w:t>-</w:t>
            </w:r>
          </w:p>
        </w:tc>
        <w:tc>
          <w:tcPr>
            <w:tcW w:w="1299" w:type="dxa"/>
          </w:tcPr>
          <w:p w:rsidRPr="007878CB" w:rsidR="009F219E" w:rsidP="009E3527" w:rsidRDefault="009F219E" w14:paraId="4D6E5044" w14:textId="4B2BD450">
            <w:r>
              <w:t>15/09/2021</w:t>
            </w:r>
          </w:p>
        </w:tc>
        <w:tc>
          <w:tcPr>
            <w:tcW w:w="980" w:type="dxa"/>
          </w:tcPr>
          <w:p w:rsidR="009F219E" w:rsidP="009E3527" w:rsidRDefault="009F219E" w14:paraId="1C0A2748" w14:textId="6B7CDA26">
            <w:r>
              <w:t>-</w:t>
            </w:r>
          </w:p>
        </w:tc>
        <w:tc>
          <w:tcPr>
            <w:tcW w:w="954" w:type="dxa"/>
          </w:tcPr>
          <w:p w:rsidR="009F219E" w:rsidP="009E3527" w:rsidRDefault="009F219E" w14:paraId="4C91C22F" w14:textId="13C90B0D">
            <w:r>
              <w:t>2 uur</w:t>
            </w:r>
          </w:p>
        </w:tc>
        <w:tc>
          <w:tcPr>
            <w:tcW w:w="2255" w:type="dxa"/>
          </w:tcPr>
          <w:p w:rsidRPr="007878CB" w:rsidR="009F219E" w:rsidP="009E3527" w:rsidRDefault="009F219E" w14:paraId="0ED3546D" w14:textId="5CCF9014">
            <w:r>
              <w:t>Bent, Tim &amp; Tim</w:t>
            </w:r>
          </w:p>
        </w:tc>
      </w:tr>
      <w:tr w:rsidRPr="007878CB" w:rsidR="009F219E" w:rsidTr="000B1070" w14:paraId="34A7A311" w14:textId="77777777">
        <w:trPr>
          <w:trHeight w:val="765"/>
        </w:trPr>
        <w:tc>
          <w:tcPr>
            <w:tcW w:w="1939" w:type="dxa"/>
          </w:tcPr>
          <w:p w:rsidR="009F219E" w:rsidP="009E3527" w:rsidRDefault="009F219E" w14:paraId="2D08CA61" w14:textId="1E9FC3D2">
            <w:r>
              <w:t>FO</w:t>
            </w:r>
          </w:p>
        </w:tc>
        <w:tc>
          <w:tcPr>
            <w:tcW w:w="1429" w:type="dxa"/>
          </w:tcPr>
          <w:p w:rsidRPr="007878CB" w:rsidR="009F219E" w:rsidP="009E3527" w:rsidRDefault="001E590C" w14:paraId="4548A9F4" w14:textId="68EE7246">
            <w:r>
              <w:t>30/09/2021</w:t>
            </w:r>
          </w:p>
        </w:tc>
        <w:tc>
          <w:tcPr>
            <w:tcW w:w="1111" w:type="dxa"/>
          </w:tcPr>
          <w:p w:rsidRPr="007878CB" w:rsidR="009F219E" w:rsidP="009E3527" w:rsidRDefault="001E590C" w14:paraId="0FACD0C2" w14:textId="569859E6">
            <w:r>
              <w:t>10:00</w:t>
            </w:r>
          </w:p>
        </w:tc>
        <w:tc>
          <w:tcPr>
            <w:tcW w:w="1299" w:type="dxa"/>
          </w:tcPr>
          <w:p w:rsidRPr="007878CB" w:rsidR="009F219E" w:rsidP="009E3527" w:rsidRDefault="001E590C" w14:paraId="73D15127" w14:textId="7A1CE130">
            <w:r>
              <w:t>30/09/2021</w:t>
            </w:r>
          </w:p>
        </w:tc>
        <w:tc>
          <w:tcPr>
            <w:tcW w:w="980" w:type="dxa"/>
          </w:tcPr>
          <w:p w:rsidR="009F219E" w:rsidP="009E3527" w:rsidRDefault="001E590C" w14:paraId="40234B97" w14:textId="2932714A">
            <w:r>
              <w:t>14:00</w:t>
            </w:r>
          </w:p>
        </w:tc>
        <w:tc>
          <w:tcPr>
            <w:tcW w:w="954" w:type="dxa"/>
          </w:tcPr>
          <w:p w:rsidR="009F219E" w:rsidP="009E3527" w:rsidRDefault="001E590C" w14:paraId="2517B49A" w14:textId="0D33220E">
            <w:r>
              <w:t>4 uur</w:t>
            </w:r>
          </w:p>
        </w:tc>
        <w:tc>
          <w:tcPr>
            <w:tcW w:w="2255" w:type="dxa"/>
          </w:tcPr>
          <w:p w:rsidRPr="007878CB" w:rsidR="009F219E" w:rsidP="009E3527" w:rsidRDefault="009F219E" w14:paraId="19783C22" w14:textId="21D72EA7">
            <w:r>
              <w:t>Bent, Tim &amp; Tim</w:t>
            </w:r>
          </w:p>
        </w:tc>
      </w:tr>
      <w:tr w:rsidRPr="007878CB" w:rsidR="00713BB8" w:rsidTr="000B1070" w14:paraId="26640845" w14:textId="77777777">
        <w:trPr>
          <w:trHeight w:val="765"/>
        </w:trPr>
        <w:tc>
          <w:tcPr>
            <w:tcW w:w="1939" w:type="dxa"/>
          </w:tcPr>
          <w:p w:rsidR="00713BB8" w:rsidP="009E3527" w:rsidRDefault="00713BB8" w14:paraId="65E02DBD" w14:textId="4E02698F">
            <w:r>
              <w:t>TO</w:t>
            </w:r>
          </w:p>
        </w:tc>
        <w:tc>
          <w:tcPr>
            <w:tcW w:w="1429" w:type="dxa"/>
          </w:tcPr>
          <w:p w:rsidR="00713BB8" w:rsidP="009E3527" w:rsidRDefault="00713BB8" w14:paraId="64479FF2" w14:textId="6864540F">
            <w:r>
              <w:t>06/10/2021</w:t>
            </w:r>
          </w:p>
        </w:tc>
        <w:tc>
          <w:tcPr>
            <w:tcW w:w="1111" w:type="dxa"/>
          </w:tcPr>
          <w:p w:rsidR="00713BB8" w:rsidP="009E3527" w:rsidRDefault="00713BB8" w14:paraId="2AD00385" w14:textId="0E5F3B6B">
            <w:r>
              <w:t>09:00</w:t>
            </w:r>
          </w:p>
        </w:tc>
        <w:tc>
          <w:tcPr>
            <w:tcW w:w="1299" w:type="dxa"/>
          </w:tcPr>
          <w:p w:rsidR="00713BB8" w:rsidP="009E3527" w:rsidRDefault="00713BB8" w14:paraId="0923E1C8" w14:textId="35AD8398">
            <w:r>
              <w:t>08/10/2021</w:t>
            </w:r>
          </w:p>
        </w:tc>
        <w:tc>
          <w:tcPr>
            <w:tcW w:w="980" w:type="dxa"/>
          </w:tcPr>
          <w:p w:rsidR="00713BB8" w:rsidP="009E3527" w:rsidRDefault="00713BB8" w14:paraId="40996EAD" w14:textId="41579CD4">
            <w:r>
              <w:t>15:00</w:t>
            </w:r>
          </w:p>
        </w:tc>
        <w:tc>
          <w:tcPr>
            <w:tcW w:w="954" w:type="dxa"/>
          </w:tcPr>
          <w:p w:rsidR="00713BB8" w:rsidP="009E3527" w:rsidRDefault="00713BB8" w14:paraId="5937C574" w14:textId="18FF7494">
            <w:r>
              <w:t>1 uur</w:t>
            </w:r>
          </w:p>
        </w:tc>
        <w:tc>
          <w:tcPr>
            <w:tcW w:w="2255" w:type="dxa"/>
          </w:tcPr>
          <w:p w:rsidR="00713BB8" w:rsidP="009E3527" w:rsidRDefault="00713BB8" w14:paraId="4B9ECE7A" w14:textId="654145EC">
            <w:r>
              <w:t>Bent, Tim &amp; Tim</w:t>
            </w:r>
          </w:p>
        </w:tc>
      </w:tr>
      <w:tr w:rsidRPr="007878CB" w:rsidR="00713BB8" w:rsidTr="000B1070" w14:paraId="262B0D26" w14:textId="77777777">
        <w:trPr>
          <w:trHeight w:val="765"/>
        </w:trPr>
        <w:tc>
          <w:tcPr>
            <w:tcW w:w="1939" w:type="dxa"/>
          </w:tcPr>
          <w:p w:rsidR="00713BB8" w:rsidP="009E3527" w:rsidRDefault="00756E17" w14:paraId="669E12C2" w14:textId="04EA60A7">
            <w:r>
              <w:t>CO</w:t>
            </w:r>
          </w:p>
        </w:tc>
        <w:tc>
          <w:tcPr>
            <w:tcW w:w="1429" w:type="dxa"/>
          </w:tcPr>
          <w:p w:rsidR="00713BB8" w:rsidP="009E3527" w:rsidRDefault="00756E17" w14:paraId="5942988E" w14:textId="58B07CDB">
            <w:r>
              <w:t>30/09/2021</w:t>
            </w:r>
          </w:p>
        </w:tc>
        <w:tc>
          <w:tcPr>
            <w:tcW w:w="1111" w:type="dxa"/>
          </w:tcPr>
          <w:p w:rsidR="00713BB8" w:rsidP="009E3527" w:rsidRDefault="009B3DEC" w14:paraId="6AE377FE" w14:textId="5AFCD874">
            <w:r>
              <w:t>09:30</w:t>
            </w:r>
          </w:p>
        </w:tc>
        <w:tc>
          <w:tcPr>
            <w:tcW w:w="1299" w:type="dxa"/>
          </w:tcPr>
          <w:p w:rsidR="00713BB8" w:rsidP="009E3527" w:rsidRDefault="009B3DEC" w14:paraId="337F4781" w14:textId="396B9DE5">
            <w:r>
              <w:t>30/09/2021</w:t>
            </w:r>
          </w:p>
        </w:tc>
        <w:tc>
          <w:tcPr>
            <w:tcW w:w="980" w:type="dxa"/>
          </w:tcPr>
          <w:p w:rsidR="00713BB8" w:rsidP="009E3527" w:rsidRDefault="009B3DEC" w14:paraId="34E6FFFF" w14:textId="6AD19250">
            <w:r>
              <w:t>10:00</w:t>
            </w:r>
          </w:p>
        </w:tc>
        <w:tc>
          <w:tcPr>
            <w:tcW w:w="954" w:type="dxa"/>
          </w:tcPr>
          <w:p w:rsidR="00713BB8" w:rsidP="009E3527" w:rsidRDefault="00756E17" w14:paraId="1CF7B534" w14:textId="2CE85182">
            <w:r>
              <w:t>30 min</w:t>
            </w:r>
          </w:p>
        </w:tc>
        <w:tc>
          <w:tcPr>
            <w:tcW w:w="2255" w:type="dxa"/>
          </w:tcPr>
          <w:p w:rsidR="00713BB8" w:rsidP="009E3527" w:rsidRDefault="00756E17" w14:paraId="65EF3E04" w14:textId="678BB21B">
            <w:r>
              <w:t>Bent, Tim &amp; Tim</w:t>
            </w:r>
          </w:p>
        </w:tc>
      </w:tr>
      <w:tr w:rsidRPr="007878CB" w:rsidR="00713BB8" w:rsidTr="000B1070" w14:paraId="29A5B505" w14:textId="77777777">
        <w:trPr>
          <w:trHeight w:val="765"/>
        </w:trPr>
        <w:tc>
          <w:tcPr>
            <w:tcW w:w="1939" w:type="dxa"/>
          </w:tcPr>
          <w:p w:rsidR="00713BB8" w:rsidP="009E3527" w:rsidRDefault="001D3C56" w14:paraId="5CA441A5" w14:textId="7DFD46BF">
            <w:r>
              <w:t>Database</w:t>
            </w:r>
          </w:p>
        </w:tc>
        <w:tc>
          <w:tcPr>
            <w:tcW w:w="1429" w:type="dxa"/>
          </w:tcPr>
          <w:p w:rsidR="00713BB8" w:rsidP="009E3527" w:rsidRDefault="001D3C56" w14:paraId="247744CA" w14:textId="74E74B97">
            <w:r>
              <w:t>13/10/2021</w:t>
            </w:r>
          </w:p>
        </w:tc>
        <w:tc>
          <w:tcPr>
            <w:tcW w:w="1111" w:type="dxa"/>
          </w:tcPr>
          <w:p w:rsidR="00713BB8" w:rsidP="009E3527" w:rsidRDefault="001D3C56" w14:paraId="0E96B7CD" w14:textId="692971B3">
            <w:r>
              <w:t>08:30</w:t>
            </w:r>
          </w:p>
        </w:tc>
        <w:tc>
          <w:tcPr>
            <w:tcW w:w="1299" w:type="dxa"/>
          </w:tcPr>
          <w:p w:rsidR="00713BB8" w:rsidP="009E3527" w:rsidRDefault="001D3C56" w14:paraId="4715F2B6" w14:textId="4358D31C">
            <w:r>
              <w:t>14/10/2021</w:t>
            </w:r>
          </w:p>
        </w:tc>
        <w:tc>
          <w:tcPr>
            <w:tcW w:w="980" w:type="dxa"/>
          </w:tcPr>
          <w:p w:rsidR="00713BB8" w:rsidP="009E3527" w:rsidRDefault="001D3C56" w14:paraId="300D15A5" w14:textId="231B4F6A">
            <w:r>
              <w:t>11:00</w:t>
            </w:r>
          </w:p>
        </w:tc>
        <w:tc>
          <w:tcPr>
            <w:tcW w:w="954" w:type="dxa"/>
          </w:tcPr>
          <w:p w:rsidR="00713BB8" w:rsidP="009E3527" w:rsidRDefault="001D3C56" w14:paraId="01043981" w14:textId="6B77EA7F">
            <w:r>
              <w:t>1,5 uur</w:t>
            </w:r>
          </w:p>
        </w:tc>
        <w:tc>
          <w:tcPr>
            <w:tcW w:w="2255" w:type="dxa"/>
          </w:tcPr>
          <w:p w:rsidR="00713BB8" w:rsidP="009E3527" w:rsidRDefault="001D3C56" w14:paraId="1A1EC62F" w14:textId="726C0265">
            <w:r>
              <w:t>Bent, Tim &amp; Tim</w:t>
            </w:r>
          </w:p>
        </w:tc>
      </w:tr>
      <w:tr w:rsidRPr="007878CB" w:rsidR="00713BB8" w:rsidTr="000B1070" w14:paraId="5D00F5DE" w14:textId="77777777">
        <w:trPr>
          <w:trHeight w:val="765"/>
        </w:trPr>
        <w:tc>
          <w:tcPr>
            <w:tcW w:w="1939" w:type="dxa"/>
          </w:tcPr>
          <w:p w:rsidR="00713BB8" w:rsidP="009E3527" w:rsidRDefault="001D3C56" w14:paraId="551E4BC8" w14:textId="56B654CC">
            <w:r>
              <w:t>Kwaliteitshandboek</w:t>
            </w:r>
          </w:p>
        </w:tc>
        <w:tc>
          <w:tcPr>
            <w:tcW w:w="1429" w:type="dxa"/>
          </w:tcPr>
          <w:p w:rsidR="00713BB8" w:rsidP="009E3527" w:rsidRDefault="00DA2954" w14:paraId="064E1A61" w14:textId="5D2B7ECB">
            <w:r>
              <w:t>13/10/2021</w:t>
            </w:r>
          </w:p>
        </w:tc>
        <w:tc>
          <w:tcPr>
            <w:tcW w:w="1111" w:type="dxa"/>
          </w:tcPr>
          <w:p w:rsidR="00713BB8" w:rsidP="009E3527" w:rsidRDefault="00DA2954" w14:paraId="7D56A771" w14:textId="689F10F4">
            <w:r>
              <w:t>08:30</w:t>
            </w:r>
          </w:p>
        </w:tc>
        <w:tc>
          <w:tcPr>
            <w:tcW w:w="1299" w:type="dxa"/>
          </w:tcPr>
          <w:p w:rsidR="00713BB8" w:rsidP="009E3527" w:rsidRDefault="00B711FA" w14:paraId="0062A0B3" w14:textId="6A981F03">
            <w:r>
              <w:t>14/10/2021</w:t>
            </w:r>
          </w:p>
        </w:tc>
        <w:tc>
          <w:tcPr>
            <w:tcW w:w="980" w:type="dxa"/>
          </w:tcPr>
          <w:p w:rsidR="00713BB8" w:rsidP="009E3527" w:rsidRDefault="00DA2954" w14:paraId="62BBB63C" w14:textId="11AB0364">
            <w:r>
              <w:t>11:00</w:t>
            </w:r>
          </w:p>
        </w:tc>
        <w:tc>
          <w:tcPr>
            <w:tcW w:w="954" w:type="dxa"/>
          </w:tcPr>
          <w:p w:rsidR="00713BB8" w:rsidP="009E3527" w:rsidRDefault="002A7DA0" w14:paraId="564B1961" w14:textId="536D2090">
            <w:r>
              <w:t>1 uur</w:t>
            </w:r>
          </w:p>
        </w:tc>
        <w:tc>
          <w:tcPr>
            <w:tcW w:w="2255" w:type="dxa"/>
          </w:tcPr>
          <w:p w:rsidR="00713BB8" w:rsidP="009E3527" w:rsidRDefault="001D3C56" w14:paraId="1A197096" w14:textId="34A4CB10">
            <w:r>
              <w:t>Bent, Tim &amp; Tim</w:t>
            </w:r>
          </w:p>
        </w:tc>
      </w:tr>
      <w:tr w:rsidRPr="007878CB" w:rsidR="00713BB8" w:rsidTr="000B1070" w14:paraId="35D9F6E7" w14:textId="77777777">
        <w:trPr>
          <w:trHeight w:val="765"/>
        </w:trPr>
        <w:tc>
          <w:tcPr>
            <w:tcW w:w="1939" w:type="dxa"/>
          </w:tcPr>
          <w:p w:rsidR="00713BB8" w:rsidP="009E3527" w:rsidRDefault="001D3C56" w14:paraId="08E53B84" w14:textId="541DF094">
            <w:r>
              <w:t>Broncode</w:t>
            </w:r>
          </w:p>
        </w:tc>
        <w:tc>
          <w:tcPr>
            <w:tcW w:w="1429" w:type="dxa"/>
          </w:tcPr>
          <w:p w:rsidR="00713BB8" w:rsidP="009E3527" w:rsidRDefault="002A0FDB" w14:paraId="5D28DFB6" w14:textId="7FD4E6CB">
            <w:r>
              <w:t>20/10/2021</w:t>
            </w:r>
          </w:p>
        </w:tc>
        <w:tc>
          <w:tcPr>
            <w:tcW w:w="1111" w:type="dxa"/>
          </w:tcPr>
          <w:p w:rsidR="00713BB8" w:rsidP="009E3527" w:rsidRDefault="002A0FDB" w14:paraId="041B4221" w14:textId="126FBF8C">
            <w:r>
              <w:t>09:00</w:t>
            </w:r>
          </w:p>
        </w:tc>
        <w:tc>
          <w:tcPr>
            <w:tcW w:w="1299" w:type="dxa"/>
          </w:tcPr>
          <w:p w:rsidR="00713BB8" w:rsidP="009E3527" w:rsidRDefault="00B711FA" w14:paraId="24C4ACE1" w14:textId="137B9923">
            <w:r>
              <w:t>21/10/2021</w:t>
            </w:r>
          </w:p>
        </w:tc>
        <w:tc>
          <w:tcPr>
            <w:tcW w:w="980" w:type="dxa"/>
          </w:tcPr>
          <w:p w:rsidR="00713BB8" w:rsidP="009E3527" w:rsidRDefault="00DA2954" w14:paraId="2828F2C1" w14:textId="59F82935">
            <w:r>
              <w:t>09:30</w:t>
            </w:r>
          </w:p>
        </w:tc>
        <w:tc>
          <w:tcPr>
            <w:tcW w:w="954" w:type="dxa"/>
          </w:tcPr>
          <w:p w:rsidR="00713BB8" w:rsidP="009E3527" w:rsidRDefault="002A7DA0" w14:paraId="45F5A6BC" w14:textId="1C872070">
            <w:r>
              <w:t>-</w:t>
            </w:r>
          </w:p>
        </w:tc>
        <w:tc>
          <w:tcPr>
            <w:tcW w:w="2255" w:type="dxa"/>
          </w:tcPr>
          <w:p w:rsidR="00713BB8" w:rsidP="009E3527" w:rsidRDefault="001D3C56" w14:paraId="7C0A6537" w14:textId="310EEDB8">
            <w:r>
              <w:t>Bent, Tim &amp; Tim</w:t>
            </w:r>
          </w:p>
        </w:tc>
      </w:tr>
      <w:tr w:rsidRPr="007878CB" w:rsidR="001D3C56" w:rsidTr="000B1070" w14:paraId="01E36895" w14:textId="77777777">
        <w:trPr>
          <w:trHeight w:val="765"/>
        </w:trPr>
        <w:tc>
          <w:tcPr>
            <w:tcW w:w="1939" w:type="dxa"/>
          </w:tcPr>
          <w:p w:rsidR="001D3C56" w:rsidP="009E3527" w:rsidRDefault="001D3C56" w14:paraId="2D394BCF" w14:textId="0828A0EF">
            <w:r>
              <w:t>Testplan</w:t>
            </w:r>
          </w:p>
        </w:tc>
        <w:tc>
          <w:tcPr>
            <w:tcW w:w="1429" w:type="dxa"/>
          </w:tcPr>
          <w:p w:rsidR="001D3C56" w:rsidP="009E3527" w:rsidRDefault="006379F7" w14:paraId="0A1E076A" w14:textId="0F3FCF90">
            <w:r>
              <w:t>20/10/2021</w:t>
            </w:r>
          </w:p>
        </w:tc>
        <w:tc>
          <w:tcPr>
            <w:tcW w:w="1111" w:type="dxa"/>
          </w:tcPr>
          <w:p w:rsidR="001D3C56" w:rsidP="009E3527" w:rsidRDefault="00DA2954" w14:paraId="3D0F1E5D" w14:textId="395A5228">
            <w:r>
              <w:t>08:30</w:t>
            </w:r>
          </w:p>
        </w:tc>
        <w:tc>
          <w:tcPr>
            <w:tcW w:w="1299" w:type="dxa"/>
          </w:tcPr>
          <w:p w:rsidR="001D3C56" w:rsidP="009E3527" w:rsidRDefault="00B711FA" w14:paraId="080C99C0" w14:textId="2A52ABDE">
            <w:r>
              <w:t>21/10/2021</w:t>
            </w:r>
          </w:p>
        </w:tc>
        <w:tc>
          <w:tcPr>
            <w:tcW w:w="980" w:type="dxa"/>
          </w:tcPr>
          <w:p w:rsidR="001D3C56" w:rsidP="009E3527" w:rsidRDefault="00DA2954" w14:paraId="6673048F" w14:textId="0F9C1C41">
            <w:r>
              <w:t>10:00</w:t>
            </w:r>
          </w:p>
        </w:tc>
        <w:tc>
          <w:tcPr>
            <w:tcW w:w="954" w:type="dxa"/>
          </w:tcPr>
          <w:p w:rsidR="001D3C56" w:rsidP="009E3527" w:rsidRDefault="002A7DA0" w14:paraId="6582C96C" w14:textId="7BC27847">
            <w:r>
              <w:t>1 uur</w:t>
            </w:r>
          </w:p>
        </w:tc>
        <w:tc>
          <w:tcPr>
            <w:tcW w:w="2255" w:type="dxa"/>
          </w:tcPr>
          <w:p w:rsidR="001D3C56" w:rsidP="009E3527" w:rsidRDefault="001D3C56" w14:paraId="65762E84" w14:textId="24C27B92">
            <w:r>
              <w:t>Bent, Tim &amp; Tim</w:t>
            </w:r>
          </w:p>
        </w:tc>
      </w:tr>
      <w:tr w:rsidRPr="007878CB" w:rsidR="001D3C56" w:rsidTr="000B1070" w14:paraId="22AECFD7" w14:textId="77777777">
        <w:trPr>
          <w:trHeight w:val="765"/>
        </w:trPr>
        <w:tc>
          <w:tcPr>
            <w:tcW w:w="1939" w:type="dxa"/>
          </w:tcPr>
          <w:p w:rsidR="001D3C56" w:rsidP="009E3527" w:rsidRDefault="001D3C56" w14:paraId="28040CBF" w14:textId="553A8F94">
            <w:r>
              <w:t>Testlog</w:t>
            </w:r>
          </w:p>
        </w:tc>
        <w:tc>
          <w:tcPr>
            <w:tcW w:w="1429" w:type="dxa"/>
          </w:tcPr>
          <w:p w:rsidR="001D3C56" w:rsidP="009E3527" w:rsidRDefault="006379F7" w14:paraId="3E69B0BC" w14:textId="0363C3F7">
            <w:r>
              <w:t>28/10/2021</w:t>
            </w:r>
          </w:p>
        </w:tc>
        <w:tc>
          <w:tcPr>
            <w:tcW w:w="1111" w:type="dxa"/>
          </w:tcPr>
          <w:p w:rsidR="001D3C56" w:rsidP="009E3527" w:rsidRDefault="002A0FDB" w14:paraId="77AE02B9" w14:textId="6948AF75">
            <w:r>
              <w:t>09:30</w:t>
            </w:r>
          </w:p>
        </w:tc>
        <w:tc>
          <w:tcPr>
            <w:tcW w:w="1299" w:type="dxa"/>
          </w:tcPr>
          <w:p w:rsidR="001D3C56" w:rsidP="009E3527" w:rsidRDefault="00B711FA" w14:paraId="69AB58A8" w14:textId="1F6CD38C">
            <w:r>
              <w:t>29/10/2021</w:t>
            </w:r>
          </w:p>
        </w:tc>
        <w:tc>
          <w:tcPr>
            <w:tcW w:w="980" w:type="dxa"/>
          </w:tcPr>
          <w:p w:rsidR="001D3C56" w:rsidP="009E3527" w:rsidRDefault="00DA2954" w14:paraId="6D752322" w14:textId="67B3BBAF">
            <w:r>
              <w:t>10:30</w:t>
            </w:r>
          </w:p>
        </w:tc>
        <w:tc>
          <w:tcPr>
            <w:tcW w:w="954" w:type="dxa"/>
          </w:tcPr>
          <w:p w:rsidR="001D3C56" w:rsidP="009E3527" w:rsidRDefault="002A7DA0" w14:paraId="41D1C417" w14:textId="2263FCFA">
            <w:r>
              <w:t>30 min</w:t>
            </w:r>
          </w:p>
        </w:tc>
        <w:tc>
          <w:tcPr>
            <w:tcW w:w="2255" w:type="dxa"/>
          </w:tcPr>
          <w:p w:rsidR="001D3C56" w:rsidP="009E3527" w:rsidRDefault="001D3C56" w14:paraId="275C8032" w14:textId="540B4DB4">
            <w:r>
              <w:t>Bent, Tim &amp; Tim</w:t>
            </w:r>
          </w:p>
        </w:tc>
      </w:tr>
    </w:tbl>
    <w:p w:rsidR="000B1070" w:rsidP="000B1070" w:rsidRDefault="000B1070" w14:paraId="1442B419" w14:textId="77777777">
      <w:pPr>
        <w:pStyle w:val="Kop1"/>
        <w:numPr>
          <w:ilvl w:val="0"/>
          <w:numId w:val="0"/>
        </w:numPr>
        <w:ind w:left="360"/>
      </w:pPr>
      <w:bookmarkStart w:name="_Toc451844514" w:id="16"/>
      <w:bookmarkStart w:name="_Toc453159991" w:id="17"/>
      <w:bookmarkStart w:name="_Toc462303794" w:id="18"/>
    </w:p>
    <w:p w:rsidR="000B1070" w:rsidRDefault="000B1070" w14:paraId="5E03EF82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br w:type="page"/>
      </w:r>
    </w:p>
    <w:p w:rsidRPr="0046376C" w:rsidR="00854BC6" w:rsidP="00854BC6" w:rsidRDefault="00854BC6" w14:paraId="5808328E" w14:textId="77777777">
      <w:pPr>
        <w:pStyle w:val="Kop1"/>
      </w:pPr>
      <w:r w:rsidRPr="0046376C">
        <w:lastRenderedPageBreak/>
        <w:t>Risico</w:t>
      </w:r>
      <w:bookmarkEnd w:id="16"/>
      <w:bookmarkEnd w:id="17"/>
      <w:r>
        <w:t>’s</w:t>
      </w:r>
      <w:bookmarkEnd w:id="18"/>
    </w:p>
    <w:p w:rsidR="00854BC6" w:rsidP="00854BC6" w:rsidRDefault="00854BC6" w14:paraId="4D8853BE" w14:textId="014CCDC0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tbl>
      <w:tblPr>
        <w:tblStyle w:val="Tabelraster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1944"/>
        <w:gridCol w:w="7120"/>
      </w:tblGrid>
      <w:tr w:rsidRPr="007878CB" w:rsidR="00854BC6" w:rsidTr="000B1070" w14:paraId="09B1A33E" w14:textId="77777777">
        <w:tc>
          <w:tcPr>
            <w:tcW w:w="1384" w:type="dxa"/>
            <w:shd w:val="clear" w:color="auto" w:fill="BFBFBF" w:themeFill="background1" w:themeFillShade="BF"/>
          </w:tcPr>
          <w:p w:rsidRPr="007878CB" w:rsidR="00854BC6" w:rsidP="009E3527" w:rsidRDefault="00854BC6" w14:paraId="020177EB" w14:textId="77777777">
            <w:r>
              <w:t>Risico</w:t>
            </w:r>
          </w:p>
        </w:tc>
        <w:tc>
          <w:tcPr>
            <w:tcW w:w="7680" w:type="dxa"/>
            <w:shd w:val="clear" w:color="auto" w:fill="BFBFBF" w:themeFill="background1" w:themeFillShade="BF"/>
          </w:tcPr>
          <w:p w:rsidRPr="007878CB" w:rsidR="00854BC6" w:rsidP="009E3527" w:rsidRDefault="00F743EF" w14:paraId="0D622853" w14:textId="77777777">
            <w:r>
              <w:t>Maatregelen</w:t>
            </w:r>
          </w:p>
        </w:tc>
      </w:tr>
      <w:tr w:rsidRPr="007878CB" w:rsidR="00854BC6" w:rsidTr="000B1070" w14:paraId="237C4378" w14:textId="77777777">
        <w:tc>
          <w:tcPr>
            <w:tcW w:w="1384" w:type="dxa"/>
          </w:tcPr>
          <w:p w:rsidRPr="007878CB" w:rsidR="00854BC6" w:rsidP="009E3527" w:rsidRDefault="00490892" w14:paraId="7ED036A5" w14:textId="4587C88E">
            <w:r>
              <w:t>Achterlopen</w:t>
            </w:r>
          </w:p>
        </w:tc>
        <w:tc>
          <w:tcPr>
            <w:tcW w:w="7680" w:type="dxa"/>
          </w:tcPr>
          <w:p w:rsidRPr="007878CB" w:rsidR="00854BC6" w:rsidP="009E3527" w:rsidRDefault="00490892" w14:paraId="14CD4FD4" w14:textId="7641A80B">
            <w:r>
              <w:t>Terug op schema komen zodat wij niet achterlopen</w:t>
            </w:r>
          </w:p>
        </w:tc>
      </w:tr>
      <w:tr w:rsidRPr="007878CB" w:rsidR="00DD61EB" w:rsidTr="000B1070" w14:paraId="5E0FF296" w14:textId="77777777">
        <w:tc>
          <w:tcPr>
            <w:tcW w:w="1384" w:type="dxa"/>
          </w:tcPr>
          <w:p w:rsidR="00DD61EB" w:rsidP="009E3527" w:rsidRDefault="00DD61EB" w14:paraId="2E16BABF" w14:textId="2C8ED754">
            <w:r>
              <w:t>Miscommunicatie</w:t>
            </w:r>
          </w:p>
        </w:tc>
        <w:tc>
          <w:tcPr>
            <w:tcW w:w="7680" w:type="dxa"/>
          </w:tcPr>
          <w:p w:rsidR="00DD61EB" w:rsidP="009E3527" w:rsidRDefault="00DD61EB" w14:paraId="390709CE" w14:textId="0297D427">
            <w:r>
              <w:t>Goed met elkaar communiceren zodat iedereen in ons groepje weet waar wij allemaal staan met de taken die wij moeten uitvoeren.</w:t>
            </w:r>
          </w:p>
        </w:tc>
      </w:tr>
    </w:tbl>
    <w:p w:rsidRPr="00A44201" w:rsidR="00854BC6" w:rsidP="00854BC6" w:rsidRDefault="00854BC6" w14:paraId="7135290F" w14:textId="77777777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:rsidR="000B1070" w:rsidRDefault="000B1070" w14:paraId="1F7515D1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51844515" w:id="19"/>
      <w:bookmarkStart w:name="_Toc453159992" w:id="20"/>
      <w:bookmarkStart w:name="_Toc462303795" w:id="21"/>
      <w:r>
        <w:br w:type="page"/>
      </w:r>
    </w:p>
    <w:p w:rsidR="00E15D68" w:rsidP="00703C37" w:rsidRDefault="00854BC6" w14:paraId="62FECC9A" w14:textId="16B502E5">
      <w:pPr>
        <w:pStyle w:val="Kop1"/>
      </w:pPr>
      <w:r>
        <w:lastRenderedPageBreak/>
        <w:t>Projectgrenzen</w:t>
      </w:r>
      <w:bookmarkEnd w:id="19"/>
      <w:bookmarkEnd w:id="20"/>
      <w:bookmarkEnd w:id="21"/>
    </w:p>
    <w:p w:rsidRPr="00703C37" w:rsidR="00703C37" w:rsidP="00703C37" w:rsidRDefault="00703C37" w14:paraId="393CB959" w14:textId="77777777">
      <w:pPr>
        <w:rPr>
          <w:lang w:eastAsia="nl-NL"/>
        </w:rPr>
      </w:pPr>
    </w:p>
    <w:p w:rsidR="00712F6A" w:rsidP="00712F6A" w:rsidRDefault="00712F6A" w14:paraId="7AC80754" w14:textId="5BCCBE37">
      <w:pPr>
        <w:rPr>
          <w:lang w:eastAsia="nl-NL"/>
        </w:rPr>
      </w:pPr>
      <w:r>
        <w:rPr>
          <w:lang w:eastAsia="nl-NL"/>
        </w:rPr>
        <w:t>Dingen die wij niet gaan doen:</w:t>
      </w:r>
    </w:p>
    <w:p w:rsidR="00712F6A" w:rsidP="00712F6A" w:rsidRDefault="00712F6A" w14:paraId="58AA1C18" w14:textId="7F2CF86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Een mobiele applicatie maken, wij gaan in plaats hier van een web app maken.</w:t>
      </w:r>
    </w:p>
    <w:p w:rsidRPr="00712F6A" w:rsidR="006617B0" w:rsidP="00712F6A" w:rsidRDefault="006617B0" w14:paraId="7B4284FF" w14:textId="50715AC0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Geen kermis maken van de app: Dus niet te veel kleuren.</w:t>
      </w:r>
    </w:p>
    <w:sectPr w:rsidRPr="00712F6A" w:rsidR="006617B0" w:rsidSect="005754E0">
      <w:headerReference w:type="default" r:id="rId17"/>
      <w:type w:val="oddPage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263A" w:rsidP="00E15D68" w:rsidRDefault="00BF263A" w14:paraId="28C34D7D" w14:textId="77777777">
      <w:pPr>
        <w:spacing w:line="240" w:lineRule="auto"/>
      </w:pPr>
      <w:r>
        <w:separator/>
      </w:r>
    </w:p>
  </w:endnote>
  <w:endnote w:type="continuationSeparator" w:id="0">
    <w:p w:rsidR="00BF263A" w:rsidP="00E15D68" w:rsidRDefault="00BF263A" w14:paraId="482072F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 w14:paraId="5B3336C0" w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263"/>
      <w:docPartObj>
        <w:docPartGallery w:val="Page Numbers (Bottom of Page)"/>
        <w:docPartUnique/>
      </w:docPartObj>
    </w:sdtPr>
    <w:sdtEndPr/>
    <w:sdtContent>
      <w:p w:rsidRPr="00845276" w:rsidR="004A0228" w:rsidP="00845276" w:rsidRDefault="004A0228" w14:paraId="5D372146" w14:textId="77777777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263A" w:rsidP="00E15D68" w:rsidRDefault="00BF263A" w14:paraId="3949E06C" w14:textId="77777777">
      <w:pPr>
        <w:spacing w:line="240" w:lineRule="auto"/>
      </w:pPr>
      <w:r>
        <w:separator/>
      </w:r>
    </w:p>
  </w:footnote>
  <w:footnote w:type="continuationSeparator" w:id="0">
    <w:p w:rsidR="00BF263A" w:rsidP="00E15D68" w:rsidRDefault="00BF263A" w14:paraId="675BC63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54BC6" w:rsidR="008374F1" w:rsidP="00854BC6" w:rsidRDefault="008374F1" w14:paraId="6D2D00B5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764D"/>
    <w:multiLevelType w:val="hybridMultilevel"/>
    <w:tmpl w:val="00621986"/>
    <w:lvl w:ilvl="0" w:tplc="B8FAC0AC">
      <w:start w:val="4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02457"/>
    <w:rsid w:val="000202AF"/>
    <w:rsid w:val="00041FF0"/>
    <w:rsid w:val="00063DBA"/>
    <w:rsid w:val="00093764"/>
    <w:rsid w:val="000B1070"/>
    <w:rsid w:val="000B21DE"/>
    <w:rsid w:val="000D071E"/>
    <w:rsid w:val="000D526B"/>
    <w:rsid w:val="000E73B9"/>
    <w:rsid w:val="00123D3B"/>
    <w:rsid w:val="001577A1"/>
    <w:rsid w:val="00171C89"/>
    <w:rsid w:val="00181BA8"/>
    <w:rsid w:val="001A0BD5"/>
    <w:rsid w:val="001A7707"/>
    <w:rsid w:val="001B7BD1"/>
    <w:rsid w:val="001D3C56"/>
    <w:rsid w:val="001D53DC"/>
    <w:rsid w:val="001E590C"/>
    <w:rsid w:val="00240C2E"/>
    <w:rsid w:val="002468B1"/>
    <w:rsid w:val="00261D4D"/>
    <w:rsid w:val="002763E9"/>
    <w:rsid w:val="0028164F"/>
    <w:rsid w:val="002872BA"/>
    <w:rsid w:val="002A0FDB"/>
    <w:rsid w:val="002A7DA0"/>
    <w:rsid w:val="002C535E"/>
    <w:rsid w:val="002C5D79"/>
    <w:rsid w:val="002D68B2"/>
    <w:rsid w:val="003042C2"/>
    <w:rsid w:val="003312CB"/>
    <w:rsid w:val="00364D94"/>
    <w:rsid w:val="0038214C"/>
    <w:rsid w:val="00391DC3"/>
    <w:rsid w:val="003930DF"/>
    <w:rsid w:val="003B21D4"/>
    <w:rsid w:val="003C17B0"/>
    <w:rsid w:val="003C6264"/>
    <w:rsid w:val="003C7459"/>
    <w:rsid w:val="003D2F37"/>
    <w:rsid w:val="004600C2"/>
    <w:rsid w:val="00490892"/>
    <w:rsid w:val="00497D60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21CFB"/>
    <w:rsid w:val="00632633"/>
    <w:rsid w:val="006379F7"/>
    <w:rsid w:val="0064170A"/>
    <w:rsid w:val="006617B0"/>
    <w:rsid w:val="0066776B"/>
    <w:rsid w:val="006807FF"/>
    <w:rsid w:val="00690BDC"/>
    <w:rsid w:val="006A635D"/>
    <w:rsid w:val="006B4DEC"/>
    <w:rsid w:val="006F636C"/>
    <w:rsid w:val="00703C37"/>
    <w:rsid w:val="00712F6A"/>
    <w:rsid w:val="00713BB8"/>
    <w:rsid w:val="007320EA"/>
    <w:rsid w:val="00737DA4"/>
    <w:rsid w:val="007423FD"/>
    <w:rsid w:val="00742BBC"/>
    <w:rsid w:val="00756E17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519F5"/>
    <w:rsid w:val="00854BC6"/>
    <w:rsid w:val="008C7B2E"/>
    <w:rsid w:val="008D491A"/>
    <w:rsid w:val="008D6F7F"/>
    <w:rsid w:val="009114A3"/>
    <w:rsid w:val="009240D9"/>
    <w:rsid w:val="00927C0A"/>
    <w:rsid w:val="00951387"/>
    <w:rsid w:val="0095360E"/>
    <w:rsid w:val="009572E0"/>
    <w:rsid w:val="009865F0"/>
    <w:rsid w:val="009B3DEC"/>
    <w:rsid w:val="009B6508"/>
    <w:rsid w:val="009B6C24"/>
    <w:rsid w:val="009D63B0"/>
    <w:rsid w:val="009E6E05"/>
    <w:rsid w:val="009F04E3"/>
    <w:rsid w:val="009F219E"/>
    <w:rsid w:val="00A05E7E"/>
    <w:rsid w:val="00A12C10"/>
    <w:rsid w:val="00A758EE"/>
    <w:rsid w:val="00A9387F"/>
    <w:rsid w:val="00AB0324"/>
    <w:rsid w:val="00AC0095"/>
    <w:rsid w:val="00AD7800"/>
    <w:rsid w:val="00B024D2"/>
    <w:rsid w:val="00B04C5C"/>
    <w:rsid w:val="00B23A23"/>
    <w:rsid w:val="00B353E7"/>
    <w:rsid w:val="00B711FA"/>
    <w:rsid w:val="00B7520C"/>
    <w:rsid w:val="00BC2C6D"/>
    <w:rsid w:val="00BD0DAA"/>
    <w:rsid w:val="00BF263A"/>
    <w:rsid w:val="00BF329F"/>
    <w:rsid w:val="00C40CE8"/>
    <w:rsid w:val="00CA46B8"/>
    <w:rsid w:val="00CA66CD"/>
    <w:rsid w:val="00CD04A0"/>
    <w:rsid w:val="00CD5936"/>
    <w:rsid w:val="00CF782C"/>
    <w:rsid w:val="00D4628A"/>
    <w:rsid w:val="00D54A10"/>
    <w:rsid w:val="00D70AD5"/>
    <w:rsid w:val="00D741EB"/>
    <w:rsid w:val="00D956AA"/>
    <w:rsid w:val="00DA2954"/>
    <w:rsid w:val="00DB03A4"/>
    <w:rsid w:val="00DD61EB"/>
    <w:rsid w:val="00DD7D4F"/>
    <w:rsid w:val="00DE0BDA"/>
    <w:rsid w:val="00DE65B5"/>
    <w:rsid w:val="00DF23F0"/>
    <w:rsid w:val="00E15D68"/>
    <w:rsid w:val="00E31518"/>
    <w:rsid w:val="00ED139C"/>
    <w:rsid w:val="00ED1BC6"/>
    <w:rsid w:val="00F10EF5"/>
    <w:rsid w:val="00F11C20"/>
    <w:rsid w:val="00F15E61"/>
    <w:rsid w:val="00F4479B"/>
    <w:rsid w:val="00F47765"/>
    <w:rsid w:val="00F542EC"/>
    <w:rsid w:val="00F743EF"/>
    <w:rsid w:val="00F74BFC"/>
    <w:rsid w:val="00F80CB6"/>
    <w:rsid w:val="00FA51B6"/>
    <w:rsid w:val="00FC3CC5"/>
    <w:rsid w:val="071C8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DCA6D6"/>
  <w15:docId w15:val="{601DE03B-1E44-48BC-992A-28FA4C36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9240D9"/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styleId="Kop2Char" w:customStyle="1">
    <w:name w:val="Kop 2 Char"/>
    <w:basedOn w:val="Standaardalinea-lettertype"/>
    <w:link w:val="Kop2"/>
    <w:uiPriority w:val="9"/>
    <w:rsid w:val="009240D9"/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styleId="Kop3Char" w:customStyle="1">
    <w:name w:val="Kop 3 Char"/>
    <w:basedOn w:val="Standaardalinea-lettertype"/>
    <w:link w:val="Kop3"/>
    <w:uiPriority w:val="9"/>
    <w:rsid w:val="00BC2C6D"/>
    <w:rPr>
      <w:rFonts w:asciiTheme="majorHAnsi" w:hAnsiTheme="majorHAnsi" w:eastAsiaTheme="majorEastAsia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styleId="Default" w:customStyle="1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mailto:summa.kalibratieapp@gmail.com" TargetMode="External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mailto:PS207551@edu.summacollege.nl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mailto:PS214394@edu.summacollege.nl" TargetMode="External" Id="rId15" /><Relationship Type="http://schemas.openxmlformats.org/officeDocument/2006/relationships/image" Target="media/image2.jpe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yperlink" Target="mailto:ljlhm.berkelmans@summacollege.nl" TargetMode="External" Id="rId14" /><Relationship Type="http://schemas.openxmlformats.org/officeDocument/2006/relationships/glossaryDocument" Target="/word/glossary/document.xml" Id="R66c9cdd7e047457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6f4a7-f144-4706-882c-00771d05ffac}"/>
      </w:docPartPr>
      <w:docPartBody>
        <w:p w14:paraId="071C8F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79295-796A-4312-9C32-3AF225F90C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Sjabloon reader blanco</ap:Template>
  <ap:Application>Microsoft Word for the web</ap:Application>
  <ap:DocSecurity>0</ap:DocSecurity>
  <ap:ScaleCrop>false</ap:ScaleCrop>
  <ap:Company>Summa 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Projectplan</dc:title>
  <dc:subject>Project 00: leerjaar 1, AMO, versie 00</dc:subject>
  <dc:creator>Kelder, Erik</dc:creator>
  <lastModifiedBy>Bert Berkelmans</lastModifiedBy>
  <revision>32</revision>
  <dcterms:created xsi:type="dcterms:W3CDTF">2021-09-29T06:48:00.0000000Z</dcterms:created>
  <dcterms:modified xsi:type="dcterms:W3CDTF">2021-10-11T07:33:40.3416060Z</dcterms:modified>
</coreProperties>
</file>